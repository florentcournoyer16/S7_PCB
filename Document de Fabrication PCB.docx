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0DE026A" w14:textId="77777777" w:rsidR="00F90530" w:rsidRPr="00467D63" w:rsidRDefault="00844A15" w:rsidP="00F90530">
      <w:pPr>
        <w:pStyle w:val="Textebrut"/>
        <w:jc w:val="center"/>
        <w:rPr>
          <w:rFonts w:ascii="Eras Bold ITC" w:eastAsia="MS Mincho" w:hAnsi="Eras Bold ITC"/>
          <w:b/>
          <w:bCs/>
          <w:sz w:val="52"/>
          <w:szCs w:val="52"/>
          <w:u w:val="single"/>
        </w:rPr>
      </w:pPr>
      <w:r>
        <w:fldChar w:fldCharType="begin"/>
      </w:r>
      <w:r w:rsidR="00932FD6" w:rsidRPr="00467D63">
        <w:instrText xml:space="preserve"> TITLE \* Upper \* MERGEFORMAT </w:instrText>
      </w:r>
      <w:r>
        <w:fldChar w:fldCharType="separate"/>
      </w:r>
      <w:r w:rsidR="00F90530" w:rsidRPr="00467D63">
        <w:rPr>
          <w:rFonts w:ascii="Eras Bold ITC" w:eastAsia="MS Mincho" w:hAnsi="Eras Bold ITC"/>
          <w:b/>
          <w:bCs/>
          <w:sz w:val="52"/>
          <w:szCs w:val="52"/>
          <w:u w:val="single"/>
        </w:rPr>
        <w:t>PRINTED CIRCUIT FABRICATION SPECIFICATIONS</w:t>
      </w:r>
      <w:r>
        <w:fldChar w:fldCharType="end"/>
      </w:r>
    </w:p>
    <w:p w14:paraId="500F7645" w14:textId="77777777" w:rsidR="00F90530" w:rsidRPr="00467D63" w:rsidRDefault="00F90530" w:rsidP="00F90530">
      <w:pPr>
        <w:pStyle w:val="Textebrut"/>
        <w:jc w:val="center"/>
        <w:rPr>
          <w:rFonts w:ascii="Eras Medium ITC" w:eastAsia="MS Mincho" w:hAnsi="Eras Medium ITC"/>
          <w:b/>
          <w:bCs/>
          <w:sz w:val="32"/>
          <w:u w:val="single"/>
        </w:rPr>
      </w:pPr>
    </w:p>
    <w:p w14:paraId="7C392621" w14:textId="77777777" w:rsidR="00F90530" w:rsidRPr="00467D63" w:rsidRDefault="00F90530" w:rsidP="00B81C0B">
      <w:pPr>
        <w:pStyle w:val="Textebrut"/>
        <w:jc w:val="center"/>
        <w:rPr>
          <w:rFonts w:ascii="Eras Medium ITC" w:eastAsia="MS Mincho" w:hAnsi="Eras Medium ITC"/>
          <w:b/>
          <w:bCs/>
          <w:sz w:val="32"/>
          <w:u w:val="single"/>
        </w:rPr>
      </w:pPr>
      <w:r w:rsidRPr="00467D63">
        <w:rPr>
          <w:rFonts w:ascii="Eras Medium ITC" w:eastAsia="MS Mincho" w:hAnsi="Eras Medium ITC"/>
          <w:b/>
          <w:bCs/>
          <w:sz w:val="32"/>
          <w:u w:val="single"/>
        </w:rPr>
        <w:t xml:space="preserve">PCB : </w:t>
      </w:r>
      <w:r w:rsidR="004551C8" w:rsidRPr="00467D63">
        <w:rPr>
          <w:rFonts w:ascii="Eras Medium ITC" w:eastAsia="MS Mincho" w:hAnsi="Eras Medium ITC"/>
          <w:sz w:val="32"/>
          <w:u w:val="single"/>
        </w:rPr>
        <w:t>LANGUETTE</w:t>
      </w:r>
      <w:r w:rsidR="00D16F67" w:rsidRPr="00467D63">
        <w:rPr>
          <w:rFonts w:ascii="Eras Medium ITC" w:eastAsia="MS Mincho" w:hAnsi="Eras Medium ITC"/>
          <w:sz w:val="32"/>
          <w:u w:val="single"/>
        </w:rPr>
        <w:t>_0</w:t>
      </w:r>
      <w:r w:rsidR="00551900">
        <w:rPr>
          <w:rFonts w:ascii="Eras Medium ITC" w:eastAsia="MS Mincho" w:hAnsi="Eras Medium ITC"/>
          <w:sz w:val="32"/>
          <w:u w:val="single"/>
        </w:rPr>
        <w:t>3</w:t>
      </w:r>
      <w:r w:rsidR="00BE1DA6" w:rsidRPr="00467D63">
        <w:rPr>
          <w:rFonts w:ascii="Eras Medium ITC" w:eastAsia="MS Mincho" w:hAnsi="Eras Medium ITC"/>
          <w:sz w:val="32"/>
          <w:u w:val="single"/>
        </w:rPr>
        <w:t>.pcb</w:t>
      </w:r>
    </w:p>
    <w:p w14:paraId="3778C3DD" w14:textId="77777777" w:rsidR="00F90530" w:rsidRPr="00467D63" w:rsidRDefault="00F90530" w:rsidP="00F90530">
      <w:pPr>
        <w:pStyle w:val="Textebrut"/>
        <w:rPr>
          <w:rFonts w:ascii="Eras Medium ITC" w:eastAsia="MS Mincho" w:hAnsi="Eras Medium ITC"/>
        </w:rPr>
      </w:pPr>
    </w:p>
    <w:p w14:paraId="2EFEC323" w14:textId="77777777" w:rsidR="00F90530" w:rsidRPr="00941DA7" w:rsidRDefault="00F90530" w:rsidP="00F90530">
      <w:pPr>
        <w:pStyle w:val="Textebrut"/>
        <w:ind w:left="1416"/>
        <w:rPr>
          <w:rFonts w:ascii="Eras Medium ITC" w:eastAsia="MS Mincho" w:hAnsi="Eras Medium ITC"/>
        </w:rPr>
      </w:pPr>
      <w:r w:rsidRPr="00941DA7">
        <w:rPr>
          <w:rFonts w:ascii="Eras Medium ITC" w:eastAsia="MS Mincho" w:hAnsi="Eras Medium ITC"/>
        </w:rPr>
        <w:t>Date</w:t>
      </w:r>
      <w:r w:rsidRPr="00941DA7">
        <w:rPr>
          <w:rFonts w:ascii="Eras Medium ITC" w:eastAsia="MS Mincho" w:hAnsi="Eras Medium ITC"/>
        </w:rPr>
        <w:tab/>
      </w:r>
      <w:r w:rsidRPr="00941DA7">
        <w:rPr>
          <w:rFonts w:ascii="Eras Medium ITC" w:eastAsia="MS Mincho" w:hAnsi="Eras Medium ITC"/>
        </w:rPr>
        <w:tab/>
      </w:r>
      <w:fldSimple w:instr=" date de trasmission  \* MERGEFORMAT ">
        <w:r w:rsidR="00F27C11" w:rsidRPr="00F27C11">
          <w:rPr>
            <w:rFonts w:ascii="Eras Medium ITC" w:eastAsia="MS Mincho" w:hAnsi="Eras Medium ITC"/>
            <w:noProof/>
            <w:lang w:val="fr-FR"/>
          </w:rPr>
          <w:t>2021-02-24</w:t>
        </w:r>
      </w:fldSimple>
    </w:p>
    <w:p w14:paraId="7E90E4FC" w14:textId="77777777" w:rsidR="009169C2" w:rsidRDefault="00F90530" w:rsidP="00F90530">
      <w:pPr>
        <w:pStyle w:val="Textebrut"/>
        <w:ind w:left="1416"/>
        <w:rPr>
          <w:rFonts w:ascii="Eras Medium ITC" w:eastAsia="MS Mincho" w:hAnsi="Eras Medium ITC"/>
        </w:rPr>
      </w:pPr>
      <w:r w:rsidRPr="00941DA7">
        <w:rPr>
          <w:rFonts w:ascii="Eras Medium ITC" w:eastAsia="MS Mincho" w:hAnsi="Eras Medium ITC"/>
        </w:rPr>
        <w:t>Originator</w:t>
      </w:r>
      <w:r w:rsidR="009169C2" w:rsidRPr="00941DA7">
        <w:rPr>
          <w:rFonts w:ascii="Eras Medium ITC" w:eastAsia="MS Mincho" w:hAnsi="Eras Medium ITC"/>
        </w:rPr>
        <w:t>s</w:t>
      </w:r>
      <w:r w:rsidRPr="00941DA7">
        <w:rPr>
          <w:rFonts w:ascii="Eras Medium ITC" w:eastAsia="MS Mincho" w:hAnsi="Eras Medium ITC"/>
        </w:rPr>
        <w:tab/>
      </w:r>
      <w:r w:rsidR="00A935EC" w:rsidRPr="00941DA7">
        <w:rPr>
          <w:rFonts w:ascii="Eras Medium ITC" w:eastAsia="MS Mincho" w:hAnsi="Eras Medium ITC"/>
        </w:rPr>
        <w:t>Caroline Paulin</w:t>
      </w:r>
      <w:r w:rsidR="009169C2" w:rsidRPr="00941DA7">
        <w:rPr>
          <w:rFonts w:ascii="Eras Medium ITC" w:eastAsia="MS Mincho" w:hAnsi="Eras Medium ITC"/>
        </w:rPr>
        <w:t>,</w:t>
      </w:r>
    </w:p>
    <w:p w14:paraId="17AD9E7F" w14:textId="77777777" w:rsidR="00F90530" w:rsidRPr="00467D63" w:rsidRDefault="00BE3C68" w:rsidP="00F90530">
      <w:pPr>
        <w:pStyle w:val="Textebrut"/>
        <w:ind w:left="1416"/>
        <w:rPr>
          <w:rFonts w:ascii="Eras Medium ITC" w:eastAsia="MS Mincho" w:hAnsi="Eras Medium ITC"/>
        </w:rPr>
      </w:pPr>
      <w:r>
        <w:rPr>
          <w:rFonts w:ascii="Eras Medium ITC" w:eastAsia="MS Mincho" w:hAnsi="Eras Medium ITC"/>
        </w:rPr>
        <w:tab/>
      </w:r>
      <w:proofErr w:type="spellStart"/>
      <w:r w:rsidR="00F90530" w:rsidRPr="00467D63">
        <w:rPr>
          <w:rFonts w:ascii="Eras Medium ITC" w:eastAsia="MS Mincho" w:hAnsi="Eras Medium ITC"/>
        </w:rPr>
        <w:t>Address</w:t>
      </w:r>
      <w:proofErr w:type="spellEnd"/>
      <w:r w:rsidR="00F90530" w:rsidRPr="00467D63">
        <w:rPr>
          <w:rFonts w:ascii="Eras Medium ITC" w:eastAsia="MS Mincho" w:hAnsi="Eras Medium ITC"/>
        </w:rPr>
        <w:tab/>
      </w:r>
      <w:r w:rsidR="00F90530" w:rsidRPr="00467D63">
        <w:rPr>
          <w:rFonts w:ascii="Eras Medium ITC" w:eastAsia="MS Mincho" w:hAnsi="Eras Medium ITC"/>
        </w:rPr>
        <w:tab/>
      </w:r>
      <w:r w:rsidR="00ED20D1" w:rsidRPr="00467D63">
        <w:rPr>
          <w:rFonts w:ascii="Eras Medium ITC" w:eastAsia="MS Mincho" w:hAnsi="Eras Medium ITC"/>
        </w:rPr>
        <w:t>3000</w:t>
      </w:r>
      <w:r w:rsidR="00A935EC" w:rsidRPr="00467D63">
        <w:rPr>
          <w:rFonts w:ascii="Eras Medium ITC" w:eastAsia="MS Mincho" w:hAnsi="Eras Medium ITC"/>
        </w:rPr>
        <w:t>, boul. de l'Université</w:t>
      </w:r>
    </w:p>
    <w:p w14:paraId="7AA626DB" w14:textId="77777777" w:rsidR="00F90530" w:rsidRPr="00187267" w:rsidRDefault="00F90530" w:rsidP="00F90530">
      <w:pPr>
        <w:pStyle w:val="Textebrut"/>
        <w:ind w:left="1416"/>
        <w:rPr>
          <w:rFonts w:ascii="Eras Medium ITC" w:eastAsia="MS Mincho" w:hAnsi="Eras Medium ITC"/>
          <w:lang w:val="en-CA"/>
        </w:rPr>
      </w:pPr>
      <w:r w:rsidRPr="00187267">
        <w:rPr>
          <w:rFonts w:ascii="Eras Medium ITC" w:eastAsia="MS Mincho" w:hAnsi="Eras Medium ITC"/>
          <w:lang w:val="en-CA"/>
        </w:rPr>
        <w:t>City</w:t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  <w:t>Sherbrooke</w:t>
      </w:r>
    </w:p>
    <w:p w14:paraId="532D8CA7" w14:textId="77777777" w:rsidR="00F90530" w:rsidRPr="00187267" w:rsidRDefault="009169C2" w:rsidP="00F90530">
      <w:pPr>
        <w:pStyle w:val="Textebrut"/>
        <w:ind w:left="1416"/>
        <w:rPr>
          <w:rFonts w:ascii="Eras Medium ITC" w:eastAsia="MS Mincho" w:hAnsi="Eras Medium ITC"/>
          <w:lang w:val="en-CA"/>
        </w:rPr>
      </w:pPr>
      <w:r>
        <w:rPr>
          <w:rFonts w:ascii="Eras Medium ITC" w:eastAsia="MS Mincho" w:hAnsi="Eras Medium ITC"/>
          <w:lang w:val="en-CA"/>
        </w:rPr>
        <w:t>Prov</w:t>
      </w:r>
      <w:r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  <w:t>Qu</w:t>
      </w:r>
      <w:r w:rsidR="00081C70">
        <w:rPr>
          <w:rFonts w:ascii="Eras Medium ITC" w:eastAsia="MS Mincho" w:hAnsi="Eras Medium ITC"/>
          <w:lang w:val="en-CA"/>
        </w:rPr>
        <w:t>e</w:t>
      </w:r>
      <w:r w:rsidR="00F90530" w:rsidRPr="00187267">
        <w:rPr>
          <w:rFonts w:ascii="Eras Medium ITC" w:eastAsia="MS Mincho" w:hAnsi="Eras Medium ITC"/>
          <w:lang w:val="en-CA"/>
        </w:rPr>
        <w:t>bec</w:t>
      </w:r>
    </w:p>
    <w:p w14:paraId="1579CE7E" w14:textId="77777777" w:rsidR="00F90530" w:rsidRPr="00187267" w:rsidRDefault="00F90530" w:rsidP="00F90530">
      <w:pPr>
        <w:pStyle w:val="Textebrut"/>
        <w:ind w:left="1416"/>
        <w:rPr>
          <w:rFonts w:ascii="Eras Medium ITC" w:eastAsia="MS Mincho" w:hAnsi="Eras Medium ITC"/>
          <w:lang w:val="en-CA"/>
        </w:rPr>
      </w:pPr>
      <w:r w:rsidRPr="00187267">
        <w:rPr>
          <w:rFonts w:ascii="Eras Medium ITC" w:eastAsia="MS Mincho" w:hAnsi="Eras Medium ITC"/>
          <w:lang w:val="en-CA"/>
        </w:rPr>
        <w:t>Country</w:t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  <w:t>Canada</w:t>
      </w:r>
    </w:p>
    <w:p w14:paraId="7CF379DB" w14:textId="77777777" w:rsidR="00F90530" w:rsidRPr="00A113C5" w:rsidRDefault="00F90530" w:rsidP="00F90530">
      <w:pPr>
        <w:pStyle w:val="Textebrut"/>
        <w:ind w:left="1416"/>
        <w:rPr>
          <w:rFonts w:ascii="Eras Medium ITC" w:eastAsia="MS Mincho" w:hAnsi="Eras Medium ITC"/>
        </w:rPr>
      </w:pPr>
      <w:r w:rsidRPr="00A113C5">
        <w:rPr>
          <w:rFonts w:ascii="Eras Medium ITC" w:eastAsia="MS Mincho" w:hAnsi="Eras Medium ITC"/>
        </w:rPr>
        <w:t>Postal Code</w:t>
      </w:r>
      <w:r w:rsidRPr="00A113C5">
        <w:rPr>
          <w:rFonts w:ascii="Eras Medium ITC" w:eastAsia="MS Mincho" w:hAnsi="Eras Medium ITC"/>
        </w:rPr>
        <w:tab/>
      </w:r>
      <w:r w:rsidR="00A935EC" w:rsidRPr="00A113C5">
        <w:rPr>
          <w:rFonts w:ascii="Eras Medium ITC" w:eastAsia="MS Mincho" w:hAnsi="Eras Medium ITC"/>
        </w:rPr>
        <w:t xml:space="preserve">J1K </w:t>
      </w:r>
      <w:r w:rsidR="00ED20D1" w:rsidRPr="00A113C5">
        <w:rPr>
          <w:rFonts w:ascii="Eras Medium ITC" w:eastAsia="MS Mincho" w:hAnsi="Eras Medium ITC"/>
        </w:rPr>
        <w:t>0A5</w:t>
      </w:r>
    </w:p>
    <w:p w14:paraId="2396CEB5" w14:textId="77777777" w:rsidR="00F90530" w:rsidRPr="007E2E1D" w:rsidRDefault="00F90530" w:rsidP="00F90530">
      <w:pPr>
        <w:pStyle w:val="Textebrut"/>
        <w:ind w:left="1416"/>
        <w:rPr>
          <w:rFonts w:ascii="Eras Medium ITC" w:eastAsia="MS Mincho" w:hAnsi="Eras Medium ITC"/>
        </w:rPr>
      </w:pPr>
      <w:proofErr w:type="spellStart"/>
      <w:r w:rsidRPr="007E2E1D">
        <w:rPr>
          <w:rFonts w:ascii="Eras Medium ITC" w:eastAsia="MS Mincho" w:hAnsi="Eras Medium ITC"/>
        </w:rPr>
        <w:t>Company</w:t>
      </w:r>
      <w:proofErr w:type="spellEnd"/>
      <w:r w:rsidRPr="007E2E1D">
        <w:rPr>
          <w:rFonts w:ascii="Eras Medium ITC" w:eastAsia="MS Mincho" w:hAnsi="Eras Medium ITC"/>
        </w:rPr>
        <w:tab/>
      </w:r>
      <w:r w:rsidR="00A935EC" w:rsidRPr="007E2E1D">
        <w:rPr>
          <w:rFonts w:ascii="Eras Medium ITC" w:eastAsia="MS Mincho" w:hAnsi="Eras Medium ITC"/>
          <w:b/>
          <w:sz w:val="16"/>
          <w:szCs w:val="16"/>
        </w:rPr>
        <w:t xml:space="preserve">Groupe de Recherche en appareillage </w:t>
      </w:r>
      <w:proofErr w:type="spellStart"/>
      <w:r w:rsidR="00A935EC" w:rsidRPr="007E2E1D">
        <w:rPr>
          <w:rFonts w:ascii="Eras Medium ITC" w:eastAsia="MS Mincho" w:hAnsi="Eras Medium ITC"/>
          <w:b/>
          <w:sz w:val="16"/>
          <w:szCs w:val="16"/>
        </w:rPr>
        <w:t>medical</w:t>
      </w:r>
      <w:proofErr w:type="spellEnd"/>
      <w:r w:rsidR="00A935EC" w:rsidRPr="007E2E1D">
        <w:rPr>
          <w:rFonts w:ascii="Eras Medium ITC" w:eastAsia="MS Mincho" w:hAnsi="Eras Medium ITC"/>
          <w:b/>
          <w:sz w:val="16"/>
          <w:szCs w:val="16"/>
        </w:rPr>
        <w:t xml:space="preserve"> de sherbrooke (GRAMS)</w:t>
      </w:r>
    </w:p>
    <w:p w14:paraId="6B84AAE0" w14:textId="77777777" w:rsidR="00F90530" w:rsidRPr="007E2E1D" w:rsidRDefault="00F90530" w:rsidP="00F90530">
      <w:pPr>
        <w:pStyle w:val="Textebrut"/>
        <w:ind w:left="1416"/>
        <w:rPr>
          <w:rFonts w:ascii="Eras Medium ITC" w:eastAsia="MS Mincho" w:hAnsi="Eras Medium ITC"/>
          <w:lang w:val="en-US"/>
        </w:rPr>
      </w:pPr>
      <w:r w:rsidRPr="007E2E1D">
        <w:rPr>
          <w:rFonts w:ascii="Eras Medium ITC" w:eastAsia="MS Mincho" w:hAnsi="Eras Medium ITC"/>
          <w:lang w:val="en-US"/>
        </w:rPr>
        <w:t>Phone</w:t>
      </w:r>
      <w:r w:rsidRPr="007E2E1D">
        <w:rPr>
          <w:rFonts w:ascii="Eras Medium ITC" w:eastAsia="MS Mincho" w:hAnsi="Eras Medium ITC"/>
          <w:lang w:val="en-US"/>
        </w:rPr>
        <w:tab/>
      </w:r>
      <w:r w:rsidRPr="007E2E1D">
        <w:rPr>
          <w:rFonts w:ascii="Eras Medium ITC" w:eastAsia="MS Mincho" w:hAnsi="Eras Medium ITC"/>
          <w:lang w:val="en-US"/>
        </w:rPr>
        <w:tab/>
        <w:t>819-</w:t>
      </w:r>
      <w:r w:rsidR="009169C2">
        <w:rPr>
          <w:rFonts w:ascii="Eras Medium ITC" w:eastAsia="MS Mincho" w:hAnsi="Eras Medium ITC"/>
          <w:lang w:val="en-US"/>
        </w:rPr>
        <w:t>82</w:t>
      </w:r>
      <w:r w:rsidR="00A935EC" w:rsidRPr="007E2E1D">
        <w:rPr>
          <w:rFonts w:ascii="Eras Medium ITC" w:eastAsia="MS Mincho" w:hAnsi="Eras Medium ITC"/>
          <w:lang w:val="en-US"/>
        </w:rPr>
        <w:t xml:space="preserve">1-8000 </w:t>
      </w:r>
      <w:proofErr w:type="spellStart"/>
      <w:r w:rsidR="00A935EC" w:rsidRPr="007E2E1D">
        <w:rPr>
          <w:rFonts w:ascii="Eras Medium ITC" w:eastAsia="MS Mincho" w:hAnsi="Eras Medium ITC"/>
          <w:lang w:val="en-US"/>
        </w:rPr>
        <w:t>ext</w:t>
      </w:r>
      <w:proofErr w:type="spellEnd"/>
      <w:r w:rsidR="00A935EC" w:rsidRPr="007E2E1D">
        <w:rPr>
          <w:rFonts w:ascii="Eras Medium ITC" w:eastAsia="MS Mincho" w:hAnsi="Eras Medium ITC"/>
          <w:lang w:val="en-US"/>
        </w:rPr>
        <w:t xml:space="preserve"> </w:t>
      </w:r>
      <w:r w:rsidR="00694DE2">
        <w:rPr>
          <w:rFonts w:ascii="Eras Medium ITC" w:eastAsia="MS Mincho" w:hAnsi="Eras Medium ITC"/>
          <w:lang w:val="en-US"/>
        </w:rPr>
        <w:t>65</w:t>
      </w:r>
      <w:r w:rsidR="00D16F67">
        <w:rPr>
          <w:rFonts w:ascii="Eras Medium ITC" w:eastAsia="MS Mincho" w:hAnsi="Eras Medium ITC"/>
          <w:lang w:val="en-US"/>
        </w:rPr>
        <w:t>798</w:t>
      </w:r>
    </w:p>
    <w:p w14:paraId="5B9C4B42" w14:textId="77777777" w:rsidR="00F90530" w:rsidRDefault="00F90530" w:rsidP="009169C2">
      <w:pPr>
        <w:pStyle w:val="Textebrut"/>
        <w:ind w:left="2880" w:hanging="1464"/>
        <w:rPr>
          <w:rFonts w:ascii="Eras Medium ITC" w:eastAsia="MS Mincho" w:hAnsi="Eras Medium ITC"/>
          <w:lang w:val="en-US"/>
        </w:rPr>
      </w:pPr>
      <w:r w:rsidRPr="00187267">
        <w:rPr>
          <w:rFonts w:ascii="Eras Medium ITC" w:eastAsia="MS Mincho" w:hAnsi="Eras Medium ITC"/>
          <w:lang w:val="en-US"/>
        </w:rPr>
        <w:t>Email Address</w:t>
      </w:r>
      <w:r w:rsidRPr="00187267">
        <w:rPr>
          <w:rFonts w:ascii="Eras Medium ITC" w:eastAsia="MS Mincho" w:hAnsi="Eras Medium ITC"/>
          <w:lang w:val="en-US"/>
        </w:rPr>
        <w:tab/>
      </w:r>
      <w:hyperlink r:id="rId11" w:history="1">
        <w:r w:rsidR="00D16F67" w:rsidRPr="00174D71">
          <w:rPr>
            <w:rStyle w:val="Lienhypertexte"/>
            <w:rFonts w:ascii="Eras Medium ITC" w:eastAsia="MS Mincho" w:hAnsi="Eras Medium ITC"/>
            <w:lang w:val="en-US"/>
          </w:rPr>
          <w:t>Caroline.Paulin@usherbrooke.ca</w:t>
        </w:r>
      </w:hyperlink>
      <w:r w:rsidR="00B72A75">
        <w:rPr>
          <w:rFonts w:ascii="Eras Medium ITC" w:eastAsia="MS Mincho" w:hAnsi="Eras Medium ITC"/>
          <w:lang w:val="en-US"/>
        </w:rPr>
        <w:t xml:space="preserve">, </w:t>
      </w:r>
      <w:r w:rsidR="009169C2">
        <w:rPr>
          <w:rFonts w:ascii="Eras Medium ITC" w:eastAsia="MS Mincho" w:hAnsi="Eras Medium ITC"/>
          <w:lang w:val="en-US"/>
        </w:rPr>
        <w:t xml:space="preserve"> </w:t>
      </w:r>
    </w:p>
    <w:p w14:paraId="160014CC" w14:textId="77777777" w:rsidR="00F90530" w:rsidRPr="00187267" w:rsidRDefault="00F90530" w:rsidP="00F90530">
      <w:pPr>
        <w:pStyle w:val="Textebrut"/>
        <w:ind w:left="1416"/>
        <w:rPr>
          <w:rFonts w:ascii="Eras Medium ITC" w:eastAsia="MS Mincho" w:hAnsi="Eras Medium ITC"/>
          <w:lang w:val="de-DE"/>
        </w:rPr>
      </w:pPr>
      <w:r w:rsidRPr="00187267">
        <w:rPr>
          <w:rFonts w:ascii="Eras Medium ITC" w:eastAsia="MS Mincho" w:hAnsi="Eras Medium ITC"/>
          <w:lang w:val="de-DE"/>
        </w:rPr>
        <w:t>CAD System</w:t>
      </w:r>
      <w:r w:rsidRPr="00187267">
        <w:rPr>
          <w:rFonts w:ascii="Eras Medium ITC" w:eastAsia="MS Mincho" w:hAnsi="Eras Medium ITC"/>
          <w:lang w:val="de-DE"/>
        </w:rPr>
        <w:tab/>
      </w:r>
      <w:r w:rsidR="00A935EC">
        <w:rPr>
          <w:rFonts w:ascii="Eras Medium ITC" w:eastAsia="MS Mincho" w:hAnsi="Eras Medium ITC"/>
          <w:lang w:val="de-DE"/>
        </w:rPr>
        <w:t xml:space="preserve">PADS Layout </w:t>
      </w:r>
      <w:r w:rsidR="00BE3C68">
        <w:rPr>
          <w:rFonts w:ascii="Eras Medium ITC" w:eastAsia="MS Mincho" w:hAnsi="Eras Medium ITC"/>
          <w:lang w:val="de-DE"/>
        </w:rPr>
        <w:t>X</w:t>
      </w:r>
      <w:r w:rsidR="00A935EC">
        <w:rPr>
          <w:rFonts w:ascii="Eras Medium ITC" w:eastAsia="MS Mincho" w:hAnsi="Eras Medium ITC"/>
          <w:lang w:val="de-DE"/>
        </w:rPr>
        <w:t xml:space="preserve"> </w:t>
      </w:r>
    </w:p>
    <w:p w14:paraId="1C2A8637" w14:textId="77777777" w:rsidR="00F90530" w:rsidRPr="00187267" w:rsidRDefault="00F90530" w:rsidP="00F90530">
      <w:pPr>
        <w:pStyle w:val="Textebrut"/>
        <w:rPr>
          <w:rFonts w:ascii="Eras Medium ITC" w:eastAsia="MS Mincho" w:hAnsi="Eras Medium ITC"/>
          <w:lang w:val="de-DE"/>
        </w:rPr>
      </w:pPr>
    </w:p>
    <w:p w14:paraId="266BB6FC" w14:textId="77777777" w:rsidR="00F90530" w:rsidRPr="007D3230" w:rsidRDefault="00F90530" w:rsidP="00F90530">
      <w:pPr>
        <w:pStyle w:val="Textebrut"/>
        <w:rPr>
          <w:rFonts w:ascii="Eras Medium ITC" w:eastAsia="MS Mincho" w:hAnsi="Eras Medium ITC"/>
          <w:sz w:val="14"/>
          <w:lang w:val="en-CA"/>
        </w:rPr>
      </w:pPr>
      <w:r w:rsidRPr="00187267">
        <w:rPr>
          <w:rFonts w:ascii="Eras Medium ITC" w:eastAsia="MS Mincho" w:hAnsi="Eras Medium ITC"/>
          <w:lang w:val="en-CA"/>
        </w:rPr>
        <w:t xml:space="preserve">Laminate </w:t>
      </w:r>
      <w:r w:rsidR="00570A43" w:rsidRPr="00187267">
        <w:rPr>
          <w:rFonts w:ascii="Eras Medium ITC" w:eastAsia="MS Mincho" w:hAnsi="Eras Medium ITC"/>
          <w:lang w:val="en-CA"/>
        </w:rPr>
        <w:t>t</w:t>
      </w:r>
      <w:r w:rsidRPr="00187267">
        <w:rPr>
          <w:rFonts w:ascii="Eras Medium ITC" w:eastAsia="MS Mincho" w:hAnsi="Eras Medium ITC"/>
          <w:lang w:val="en-CA"/>
        </w:rPr>
        <w:t>ype</w:t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="00A704B5">
        <w:rPr>
          <w:rFonts w:ascii="Eras Medium ITC" w:eastAsia="MS Mincho" w:hAnsi="Eras Medium ITC"/>
          <w:lang w:val="en-CA"/>
        </w:rPr>
        <w:t>FR-4</w:t>
      </w:r>
      <w:r w:rsidR="000C1F8C">
        <w:rPr>
          <w:rFonts w:ascii="Eras Medium ITC" w:eastAsia="MS Mincho" w:hAnsi="Eras Medium ITC"/>
          <w:lang w:val="en-CA"/>
        </w:rPr>
        <w:t xml:space="preserve"> HR</w:t>
      </w:r>
    </w:p>
    <w:p w14:paraId="0D57B492" w14:textId="77777777" w:rsidR="00F90530" w:rsidRPr="00187267" w:rsidRDefault="00570A43" w:rsidP="00F90530">
      <w:pPr>
        <w:pStyle w:val="Textebrut"/>
        <w:rPr>
          <w:rFonts w:ascii="Eras Medium ITC" w:eastAsia="MS Mincho" w:hAnsi="Eras Medium ITC"/>
          <w:lang w:val="en-CA"/>
        </w:rPr>
      </w:pPr>
      <w:r w:rsidRPr="00187267">
        <w:rPr>
          <w:rFonts w:ascii="Eras Medium ITC" w:eastAsia="MS Mincho" w:hAnsi="Eras Medium ITC"/>
          <w:lang w:val="en-CA"/>
        </w:rPr>
        <w:t>Board final</w:t>
      </w:r>
      <w:r w:rsidR="00F90530" w:rsidRPr="00187267">
        <w:rPr>
          <w:rFonts w:ascii="Eras Medium ITC" w:eastAsia="MS Mincho" w:hAnsi="Eras Medium ITC"/>
          <w:lang w:val="en-CA"/>
        </w:rPr>
        <w:t xml:space="preserve"> </w:t>
      </w:r>
      <w:r w:rsidRPr="00187267">
        <w:rPr>
          <w:rFonts w:ascii="Eras Medium ITC" w:eastAsia="MS Mincho" w:hAnsi="Eras Medium ITC"/>
          <w:lang w:val="en-CA"/>
        </w:rPr>
        <w:t>thickness</w:t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="00BE3C68">
        <w:rPr>
          <w:rFonts w:ascii="Eras Medium ITC" w:eastAsia="MS Mincho" w:hAnsi="Eras Medium ITC"/>
          <w:lang w:val="en-CA"/>
        </w:rPr>
        <w:t>80</w:t>
      </w:r>
      <w:r w:rsidR="00232BE8">
        <w:rPr>
          <w:rFonts w:ascii="Eras Medium ITC" w:eastAsia="MS Mincho" w:hAnsi="Eras Medium ITC"/>
          <w:lang w:val="en-CA"/>
        </w:rPr>
        <w:t xml:space="preserve"> mil</w:t>
      </w:r>
      <w:r w:rsidR="007D02AD">
        <w:rPr>
          <w:rFonts w:ascii="Eras Medium ITC" w:eastAsia="MS Mincho" w:hAnsi="Eras Medium ITC"/>
          <w:lang w:val="en-CA"/>
        </w:rPr>
        <w:t>s</w:t>
      </w:r>
    </w:p>
    <w:p w14:paraId="78B70267" w14:textId="77777777" w:rsidR="00F90530" w:rsidRPr="00187267" w:rsidRDefault="00570A43" w:rsidP="00F90530">
      <w:pPr>
        <w:pStyle w:val="Textebrut"/>
        <w:rPr>
          <w:rFonts w:ascii="Eras Medium ITC" w:eastAsia="MS Mincho" w:hAnsi="Eras Medium ITC"/>
          <w:lang w:val="en-CA"/>
        </w:rPr>
      </w:pPr>
      <w:r w:rsidRPr="00187267">
        <w:rPr>
          <w:rFonts w:ascii="Eras Medium ITC" w:eastAsia="MS Mincho" w:hAnsi="Eras Medium ITC"/>
          <w:lang w:val="en-CA"/>
        </w:rPr>
        <w:t>Nominal c</w:t>
      </w:r>
      <w:r w:rsidR="00F90530" w:rsidRPr="00187267">
        <w:rPr>
          <w:rFonts w:ascii="Eras Medium ITC" w:eastAsia="MS Mincho" w:hAnsi="Eras Medium ITC"/>
          <w:lang w:val="en-CA"/>
        </w:rPr>
        <w:t xml:space="preserve">ircuit </w:t>
      </w:r>
      <w:r w:rsidRPr="00187267">
        <w:rPr>
          <w:rFonts w:ascii="Eras Medium ITC" w:eastAsia="MS Mincho" w:hAnsi="Eras Medium ITC"/>
          <w:lang w:val="en-CA"/>
        </w:rPr>
        <w:t>b</w:t>
      </w:r>
      <w:r w:rsidR="00F90530" w:rsidRPr="00187267">
        <w:rPr>
          <w:rFonts w:ascii="Eras Medium ITC" w:eastAsia="MS Mincho" w:hAnsi="Eras Medium ITC"/>
          <w:lang w:val="en-CA"/>
        </w:rPr>
        <w:t xml:space="preserve">oard </w:t>
      </w:r>
      <w:r w:rsidRPr="00187267">
        <w:rPr>
          <w:rFonts w:ascii="Eras Medium ITC" w:eastAsia="MS Mincho" w:hAnsi="Eras Medium ITC"/>
          <w:lang w:val="en-CA"/>
        </w:rPr>
        <w:t>s</w:t>
      </w:r>
      <w:r w:rsidR="00F90530" w:rsidRPr="00187267">
        <w:rPr>
          <w:rFonts w:ascii="Eras Medium ITC" w:eastAsia="MS Mincho" w:hAnsi="Eras Medium ITC"/>
          <w:lang w:val="en-CA"/>
        </w:rPr>
        <w:t>ize</w:t>
      </w:r>
      <w:r w:rsidR="00BE3C68">
        <w:rPr>
          <w:rFonts w:ascii="Eras Medium ITC" w:eastAsia="MS Mincho" w:hAnsi="Eras Medium ITC"/>
          <w:lang w:val="en-CA"/>
        </w:rPr>
        <w:t xml:space="preserve"> (irregular)</w:t>
      </w:r>
      <w:r w:rsidR="0040409A">
        <w:rPr>
          <w:rFonts w:ascii="Eras Medium ITC" w:eastAsia="MS Mincho" w:hAnsi="Eras Medium ITC"/>
          <w:lang w:val="en-CA"/>
        </w:rPr>
        <w:t xml:space="preserve"> (unit)</w:t>
      </w:r>
      <w:r w:rsidR="00F90530" w:rsidRPr="00187267">
        <w:rPr>
          <w:rFonts w:ascii="Eras Medium ITC" w:eastAsia="MS Mincho" w:hAnsi="Eras Medium ITC"/>
          <w:lang w:val="en-CA"/>
        </w:rPr>
        <w:tab/>
      </w:r>
      <w:r w:rsidR="00F90530" w:rsidRPr="00187267">
        <w:rPr>
          <w:rFonts w:ascii="Eras Medium ITC" w:eastAsia="MS Mincho" w:hAnsi="Eras Medium ITC"/>
          <w:lang w:val="en-CA"/>
        </w:rPr>
        <w:tab/>
      </w:r>
      <w:r w:rsidRPr="00187267">
        <w:rPr>
          <w:rFonts w:ascii="Eras Medium ITC" w:eastAsia="MS Mincho" w:hAnsi="Eras Medium ITC"/>
          <w:lang w:val="en-CA"/>
        </w:rPr>
        <w:tab/>
      </w:r>
      <w:r w:rsidR="004551C8">
        <w:rPr>
          <w:rFonts w:ascii="Eras Medium ITC" w:eastAsia="MS Mincho" w:hAnsi="Eras Medium ITC"/>
          <w:lang w:val="en-CA"/>
        </w:rPr>
        <w:t>1</w:t>
      </w:r>
      <w:r w:rsidR="00BE3C68">
        <w:rPr>
          <w:rFonts w:ascii="Eras Medium ITC" w:eastAsia="MS Mincho" w:hAnsi="Eras Medium ITC"/>
          <w:lang w:val="en-CA"/>
        </w:rPr>
        <w:t>2638</w:t>
      </w:r>
      <w:r w:rsidR="00ED20D1">
        <w:rPr>
          <w:rFonts w:ascii="Eras Medium ITC" w:eastAsia="MS Mincho" w:hAnsi="Eras Medium ITC"/>
          <w:lang w:val="en-CA"/>
        </w:rPr>
        <w:t xml:space="preserve">x </w:t>
      </w:r>
      <w:r w:rsidR="004551C8">
        <w:rPr>
          <w:rFonts w:ascii="Eras Medium ITC" w:eastAsia="MS Mincho" w:hAnsi="Eras Medium ITC"/>
          <w:lang w:val="en-CA"/>
        </w:rPr>
        <w:t>4</w:t>
      </w:r>
      <w:r w:rsidR="00BE3C68">
        <w:rPr>
          <w:rFonts w:ascii="Eras Medium ITC" w:eastAsia="MS Mincho" w:hAnsi="Eras Medium ITC"/>
          <w:lang w:val="en-CA"/>
        </w:rPr>
        <w:t>921</w:t>
      </w:r>
      <w:r w:rsidR="00941DA7">
        <w:rPr>
          <w:rFonts w:ascii="Eras Medium ITC" w:eastAsia="MS Mincho" w:hAnsi="Eras Medium ITC"/>
          <w:lang w:val="en-CA"/>
        </w:rPr>
        <w:t xml:space="preserve"> </w:t>
      </w:r>
      <w:r w:rsidR="00BE1DA6">
        <w:rPr>
          <w:rFonts w:ascii="Eras Medium ITC" w:eastAsia="MS Mincho" w:hAnsi="Eras Medium ITC"/>
          <w:lang w:val="en-CA"/>
        </w:rPr>
        <w:t>mil</w:t>
      </w:r>
    </w:p>
    <w:p w14:paraId="1FE4208E" w14:textId="77777777" w:rsidR="00F90530" w:rsidRDefault="00A704B5" w:rsidP="00BE1DA6">
      <w:pPr>
        <w:pStyle w:val="Textebr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356"/>
        </w:tabs>
        <w:rPr>
          <w:rFonts w:ascii="Eras Medium ITC" w:eastAsia="MS Mincho" w:hAnsi="Eras Medium ITC"/>
          <w:lang w:val="en-CA"/>
        </w:rPr>
      </w:pPr>
      <w:r>
        <w:rPr>
          <w:rFonts w:ascii="Eras Medium ITC" w:eastAsia="MS Mincho" w:hAnsi="Eras Medium ITC"/>
          <w:lang w:val="en-CA"/>
        </w:rPr>
        <w:t>Quantity Required</w:t>
      </w:r>
      <w:r w:rsidR="00F90530" w:rsidRPr="00187267">
        <w:rPr>
          <w:rFonts w:ascii="Eras Medium ITC" w:eastAsia="MS Mincho" w:hAnsi="Eras Medium ITC"/>
          <w:lang w:val="en-CA"/>
        </w:rPr>
        <w:tab/>
      </w:r>
      <w:r w:rsidR="00F90530" w:rsidRPr="00187267">
        <w:rPr>
          <w:rFonts w:ascii="Eras Medium ITC" w:eastAsia="MS Mincho" w:hAnsi="Eras Medium ITC"/>
          <w:lang w:val="en-CA"/>
        </w:rPr>
        <w:tab/>
      </w:r>
      <w:r w:rsidR="00F90530" w:rsidRPr="00187267">
        <w:rPr>
          <w:rFonts w:ascii="Eras Medium ITC" w:eastAsia="MS Mincho" w:hAnsi="Eras Medium ITC"/>
          <w:lang w:val="en-CA"/>
        </w:rPr>
        <w:tab/>
      </w:r>
      <w:r w:rsidR="00F90530" w:rsidRPr="00187267">
        <w:rPr>
          <w:rFonts w:ascii="Eras Medium ITC" w:eastAsia="MS Mincho" w:hAnsi="Eras Medium ITC"/>
          <w:lang w:val="en-CA"/>
        </w:rPr>
        <w:tab/>
      </w:r>
      <w:r w:rsidR="00F90530" w:rsidRPr="00187267">
        <w:rPr>
          <w:rFonts w:ascii="Eras Medium ITC" w:eastAsia="MS Mincho" w:hAnsi="Eras Medium ITC"/>
          <w:lang w:val="en-CA"/>
        </w:rPr>
        <w:tab/>
      </w:r>
      <w:r w:rsidR="0017158D">
        <w:rPr>
          <w:rFonts w:ascii="Eras Medium ITC" w:eastAsia="MS Mincho" w:hAnsi="Eras Medium ITC"/>
          <w:lang w:val="en-CA"/>
        </w:rPr>
        <w:t>40</w:t>
      </w:r>
    </w:p>
    <w:p w14:paraId="0DC1BA3C" w14:textId="77777777" w:rsidR="000C1F8C" w:rsidRPr="00467D63" w:rsidRDefault="000C1F8C" w:rsidP="00BE1DA6">
      <w:pPr>
        <w:pStyle w:val="Textebru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356"/>
        </w:tabs>
        <w:rPr>
          <w:rFonts w:ascii="Eras Medium ITC" w:eastAsia="MS Mincho" w:hAnsi="Eras Medium ITC"/>
        </w:rPr>
      </w:pPr>
      <w:r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</w:r>
      <w:r>
        <w:rPr>
          <w:rFonts w:ascii="Eras Medium ITC" w:eastAsia="MS Mincho" w:hAnsi="Eras Medium ITC"/>
          <w:lang w:val="en-CA"/>
        </w:rPr>
        <w:tab/>
      </w:r>
      <w:r w:rsidRPr="00467D63">
        <w:rPr>
          <w:rFonts w:ascii="Eras Medium ITC" w:eastAsia="MS Mincho" w:hAnsi="Eras Medium ITC"/>
        </w:rPr>
        <w:t xml:space="preserve">1 solder </w:t>
      </w:r>
      <w:proofErr w:type="spellStart"/>
      <w:r w:rsidRPr="00467D63">
        <w:rPr>
          <w:rFonts w:ascii="Eras Medium ITC" w:eastAsia="MS Mincho" w:hAnsi="Eras Medium ITC"/>
        </w:rPr>
        <w:t>sample</w:t>
      </w:r>
      <w:proofErr w:type="spellEnd"/>
    </w:p>
    <w:p w14:paraId="5C1250AF" w14:textId="77777777" w:rsidR="00676355" w:rsidRPr="00467D63" w:rsidRDefault="00EF2E7C" w:rsidP="00F90530">
      <w:pPr>
        <w:pStyle w:val="Textebrut"/>
        <w:rPr>
          <w:rFonts w:ascii="Eras Medium ITC" w:eastAsia="MS Mincho" w:hAnsi="Eras Medium ITC"/>
        </w:rPr>
      </w:pPr>
      <w:r w:rsidRPr="00467D63">
        <w:rPr>
          <w:rFonts w:ascii="Eras Medium ITC" w:eastAsia="MS Mincho" w:hAnsi="Eras Medium ITC"/>
        </w:rPr>
        <w:t xml:space="preserve">File : </w:t>
      </w:r>
      <w:r w:rsidR="00467D63" w:rsidRPr="00467D63">
        <w:rPr>
          <w:rFonts w:ascii="Eras Medium ITC" w:eastAsia="MS Mincho" w:hAnsi="Eras Medium ITC"/>
        </w:rPr>
        <w:t>LPII_L</w:t>
      </w:r>
      <w:r w:rsidR="00D16F67" w:rsidRPr="00467D63">
        <w:rPr>
          <w:rFonts w:ascii="Eras Medium ITC" w:eastAsia="MS Mincho" w:hAnsi="Eras Medium ITC"/>
        </w:rPr>
        <w:t>anguette</w:t>
      </w:r>
      <w:r w:rsidR="00467D63" w:rsidRPr="00467D63">
        <w:rPr>
          <w:rFonts w:ascii="Eras Medium ITC" w:eastAsia="MS Mincho" w:hAnsi="Eras Medium ITC"/>
        </w:rPr>
        <w:t>-Lapin</w:t>
      </w:r>
      <w:r w:rsidR="00467D63">
        <w:rPr>
          <w:rFonts w:ascii="Eras Medium ITC" w:eastAsia="MS Mincho" w:hAnsi="Eras Medium ITC"/>
        </w:rPr>
        <w:t>-</w:t>
      </w:r>
      <w:r w:rsidR="00D16F67" w:rsidRPr="00467D63">
        <w:rPr>
          <w:rFonts w:ascii="Eras Medium ITC" w:eastAsia="MS Mincho" w:hAnsi="Eras Medium ITC"/>
        </w:rPr>
        <w:t>0</w:t>
      </w:r>
      <w:r w:rsidR="00343630">
        <w:rPr>
          <w:rFonts w:ascii="Eras Medium ITC" w:eastAsia="MS Mincho" w:hAnsi="Eras Medium ITC"/>
        </w:rPr>
        <w:t>3</w:t>
      </w:r>
      <w:r w:rsidR="00D16F67" w:rsidRPr="00467D63">
        <w:rPr>
          <w:rFonts w:ascii="Eras Medium ITC" w:eastAsia="MS Mincho" w:hAnsi="Eras Medium ITC"/>
        </w:rPr>
        <w:t>.zip</w:t>
      </w:r>
    </w:p>
    <w:p w14:paraId="45AE2EF4" w14:textId="77777777" w:rsidR="00321744" w:rsidRPr="00467D63" w:rsidRDefault="00321744" w:rsidP="00F90530">
      <w:pPr>
        <w:pStyle w:val="Textebrut"/>
        <w:rPr>
          <w:rFonts w:ascii="Eras Medium ITC" w:eastAsia="MS Mincho" w:hAnsi="Eras Medium ITC"/>
        </w:rPr>
      </w:pPr>
    </w:p>
    <w:p w14:paraId="464C1743" w14:textId="77777777" w:rsidR="00321744" w:rsidRPr="00467D63" w:rsidRDefault="00321744" w:rsidP="00F90530">
      <w:pPr>
        <w:pStyle w:val="Textebrut"/>
        <w:rPr>
          <w:rFonts w:ascii="Eras Medium ITC" w:eastAsia="MS Mincho" w:hAnsi="Eras Medium ITC"/>
        </w:rPr>
      </w:pPr>
    </w:p>
    <w:p w14:paraId="70255043" w14:textId="77777777" w:rsidR="00321744" w:rsidRPr="00467D63" w:rsidRDefault="00321744" w:rsidP="00F90530">
      <w:pPr>
        <w:pStyle w:val="Textebrut"/>
        <w:rPr>
          <w:rFonts w:ascii="Eras Medium ITC" w:eastAsia="MS Mincho" w:hAnsi="Eras Medium ITC"/>
        </w:rPr>
      </w:pPr>
    </w:p>
    <w:p w14:paraId="6284FBE5" w14:textId="77777777" w:rsidR="00C0194A" w:rsidRPr="00467D63" w:rsidRDefault="00C0194A" w:rsidP="00F90530">
      <w:pPr>
        <w:pStyle w:val="Textebrut"/>
        <w:rPr>
          <w:rFonts w:ascii="Eras Medium ITC" w:eastAsia="MS Mincho" w:hAnsi="Eras Medium ITC"/>
        </w:rPr>
      </w:pPr>
    </w:p>
    <w:p w14:paraId="22C06D37" w14:textId="77777777" w:rsidR="00EF2E7C" w:rsidRPr="00467D63" w:rsidRDefault="00EF2E7C" w:rsidP="00F90530">
      <w:pPr>
        <w:pStyle w:val="Textebrut"/>
        <w:rPr>
          <w:rFonts w:ascii="Eras Medium ITC" w:eastAsia="MS Mincho" w:hAnsi="Eras Medium ITC"/>
        </w:rPr>
      </w:pPr>
    </w:p>
    <w:tbl>
      <w:tblPr>
        <w:tblW w:w="86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6"/>
        <w:gridCol w:w="3963"/>
        <w:gridCol w:w="2719"/>
        <w:gridCol w:w="6"/>
      </w:tblGrid>
      <w:tr w:rsidR="00676355" w:rsidRPr="00941DA7" w14:paraId="096E65B2" w14:textId="77777777" w:rsidTr="00321744">
        <w:trPr>
          <w:gridAfter w:val="1"/>
          <w:wAfter w:w="6" w:type="dxa"/>
          <w:cantSplit/>
          <w:tblHeader/>
        </w:trPr>
        <w:tc>
          <w:tcPr>
            <w:tcW w:w="1976" w:type="dxa"/>
            <w:tcBorders>
              <w:top w:val="single" w:sz="12" w:space="0" w:color="000000"/>
            </w:tcBorders>
            <w:shd w:val="solid" w:color="000080" w:fill="C0C0C0"/>
          </w:tcPr>
          <w:p w14:paraId="4B2A9578" w14:textId="77777777" w:rsidR="00676355" w:rsidRPr="00676355" w:rsidRDefault="00676355" w:rsidP="00676355">
            <w:pPr>
              <w:pStyle w:val="Textebrut"/>
              <w:jc w:val="center"/>
              <w:rPr>
                <w:rFonts w:ascii="Lucida Sans" w:eastAsia="MS Mincho" w:hAnsi="Lucida Sans"/>
                <w:b/>
                <w:bCs/>
                <w:color w:val="FF6600"/>
                <w:sz w:val="24"/>
                <w:szCs w:val="24"/>
                <w:lang w:val="en-US"/>
              </w:rPr>
            </w:pPr>
            <w:r w:rsidRPr="00676355">
              <w:rPr>
                <w:rFonts w:ascii="Lucida Sans" w:eastAsia="MS Mincho" w:hAnsi="Lucida Sans"/>
                <w:b/>
                <w:bCs/>
                <w:color w:val="FF6600"/>
                <w:sz w:val="24"/>
                <w:szCs w:val="24"/>
                <w:lang w:val="en-US"/>
              </w:rPr>
              <w:t>Aspect</w:t>
            </w:r>
          </w:p>
        </w:tc>
        <w:tc>
          <w:tcPr>
            <w:tcW w:w="3963" w:type="dxa"/>
            <w:tcBorders>
              <w:top w:val="single" w:sz="12" w:space="0" w:color="000000"/>
            </w:tcBorders>
            <w:shd w:val="solid" w:color="000080" w:fill="C0C0C0"/>
          </w:tcPr>
          <w:p w14:paraId="3BB5092A" w14:textId="77777777" w:rsidR="00676355" w:rsidRPr="00676355" w:rsidRDefault="00676355" w:rsidP="00676355">
            <w:pPr>
              <w:autoSpaceDE w:val="0"/>
              <w:autoSpaceDN w:val="0"/>
              <w:adjustRightInd w:val="0"/>
              <w:jc w:val="center"/>
              <w:rPr>
                <w:rFonts w:ascii="Lucida Sans" w:hAnsi="Lucida Sans"/>
                <w:b/>
                <w:bCs/>
                <w:color w:val="FF6600"/>
                <w:sz w:val="24"/>
                <w:szCs w:val="24"/>
                <w:lang w:val="en-US"/>
              </w:rPr>
            </w:pPr>
            <w:r w:rsidRPr="00676355">
              <w:rPr>
                <w:rFonts w:ascii="Lucida Sans" w:hAnsi="Lucida Sans"/>
                <w:b/>
                <w:bCs/>
                <w:color w:val="FF6600"/>
                <w:sz w:val="24"/>
                <w:szCs w:val="24"/>
                <w:lang w:val="en-US"/>
              </w:rPr>
              <w:t>Requirement</w:t>
            </w:r>
          </w:p>
        </w:tc>
        <w:tc>
          <w:tcPr>
            <w:tcW w:w="2719" w:type="dxa"/>
            <w:tcBorders>
              <w:top w:val="single" w:sz="12" w:space="0" w:color="000000"/>
            </w:tcBorders>
            <w:shd w:val="solid" w:color="000080" w:fill="C0C0C0"/>
          </w:tcPr>
          <w:p w14:paraId="2B2D71AB" w14:textId="77777777" w:rsidR="00676355" w:rsidRPr="00676355" w:rsidRDefault="00676355" w:rsidP="00676355">
            <w:pPr>
              <w:autoSpaceDE w:val="0"/>
              <w:autoSpaceDN w:val="0"/>
              <w:adjustRightInd w:val="0"/>
              <w:jc w:val="center"/>
              <w:rPr>
                <w:rFonts w:ascii="Lucida Sans" w:hAnsi="Lucida Sans"/>
                <w:b/>
                <w:bCs/>
                <w:color w:val="FF6600"/>
                <w:sz w:val="24"/>
                <w:szCs w:val="24"/>
                <w:lang w:val="en-US"/>
              </w:rPr>
            </w:pPr>
            <w:r w:rsidRPr="00676355">
              <w:rPr>
                <w:rFonts w:ascii="Lucida Sans" w:hAnsi="Lucida Sans"/>
                <w:b/>
                <w:bCs/>
                <w:color w:val="FF6600"/>
                <w:sz w:val="24"/>
                <w:szCs w:val="24"/>
                <w:lang w:val="en-US"/>
              </w:rPr>
              <w:t>Standard</w:t>
            </w:r>
          </w:p>
        </w:tc>
      </w:tr>
      <w:tr w:rsidR="00676355" w:rsidRPr="00941DA7" w14:paraId="36AACF92" w14:textId="77777777" w:rsidTr="00321744">
        <w:trPr>
          <w:gridAfter w:val="1"/>
          <w:wAfter w:w="6" w:type="dxa"/>
        </w:trPr>
        <w:tc>
          <w:tcPr>
            <w:tcW w:w="1976" w:type="dxa"/>
            <w:shd w:val="clear" w:color="auto" w:fill="auto"/>
          </w:tcPr>
          <w:p w14:paraId="6B401675" w14:textId="77777777" w:rsidR="00676355" w:rsidRPr="00676355" w:rsidRDefault="00676355" w:rsidP="00676355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 w:rsidRPr="00676355">
              <w:rPr>
                <w:rFonts w:ascii="Lucida Sans" w:eastAsia="MS Mincho" w:hAnsi="Lucida Sans"/>
                <w:lang w:val="en-US"/>
              </w:rPr>
              <w:t>Laminate type</w:t>
            </w:r>
          </w:p>
        </w:tc>
        <w:tc>
          <w:tcPr>
            <w:tcW w:w="3963" w:type="dxa"/>
            <w:shd w:val="clear" w:color="auto" w:fill="auto"/>
          </w:tcPr>
          <w:p w14:paraId="14AA7A92" w14:textId="77777777" w:rsidR="00676355" w:rsidRPr="00676355" w:rsidRDefault="002B4411" w:rsidP="009F0729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spacing w:val="0"/>
                <w:lang w:val="en-US"/>
              </w:rPr>
            </w:pPr>
            <w:r>
              <w:rPr>
                <w:rFonts w:ascii="Eras Medium ITC" w:eastAsia="MS Mincho" w:hAnsi="Eras Medium ITC"/>
                <w:lang w:val="en-CA"/>
              </w:rPr>
              <w:t>370HR</w:t>
            </w:r>
          </w:p>
        </w:tc>
        <w:tc>
          <w:tcPr>
            <w:tcW w:w="2719" w:type="dxa"/>
            <w:shd w:val="clear" w:color="auto" w:fill="auto"/>
          </w:tcPr>
          <w:p w14:paraId="6B2CF473" w14:textId="77777777" w:rsidR="00676355" w:rsidRPr="00676355" w:rsidRDefault="00676355" w:rsidP="00676355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lang w:val="en-US"/>
              </w:rPr>
            </w:pPr>
          </w:p>
        </w:tc>
      </w:tr>
      <w:tr w:rsidR="00676355" w:rsidRPr="00676355" w14:paraId="5B3AE9CE" w14:textId="77777777" w:rsidTr="00321744">
        <w:trPr>
          <w:gridAfter w:val="1"/>
          <w:wAfter w:w="6" w:type="dxa"/>
        </w:trPr>
        <w:tc>
          <w:tcPr>
            <w:tcW w:w="1976" w:type="dxa"/>
            <w:shd w:val="clear" w:color="auto" w:fill="auto"/>
          </w:tcPr>
          <w:p w14:paraId="51E9EE2D" w14:textId="77777777" w:rsidR="00676355" w:rsidRPr="00676355" w:rsidRDefault="002B4411" w:rsidP="00676355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>
              <w:rPr>
                <w:rFonts w:ascii="Lucida Sans" w:eastAsia="MS Mincho" w:hAnsi="Lucida Sans"/>
                <w:lang w:val="en-US"/>
              </w:rPr>
              <w:t xml:space="preserve">Number of </w:t>
            </w:r>
            <w:r w:rsidR="00676355" w:rsidRPr="00676355">
              <w:rPr>
                <w:rFonts w:ascii="Lucida Sans" w:eastAsia="MS Mincho" w:hAnsi="Lucida Sans"/>
                <w:lang w:val="en-US"/>
              </w:rPr>
              <w:t>layer(s)</w:t>
            </w:r>
          </w:p>
        </w:tc>
        <w:tc>
          <w:tcPr>
            <w:tcW w:w="3963" w:type="dxa"/>
            <w:shd w:val="clear" w:color="auto" w:fill="auto"/>
          </w:tcPr>
          <w:p w14:paraId="166321E5" w14:textId="77777777" w:rsidR="00676355" w:rsidRPr="00676355" w:rsidRDefault="00227A06" w:rsidP="00055D4C">
            <w:pPr>
              <w:pStyle w:val="Textebrut"/>
              <w:jc w:val="left"/>
              <w:rPr>
                <w:rFonts w:ascii="Lucida Sans" w:eastAsia="MS Mincho" w:hAnsi="Lucida Sans"/>
                <w:lang w:val="en-US"/>
              </w:rPr>
            </w:pPr>
            <w:r>
              <w:rPr>
                <w:rFonts w:ascii="Lucida Sans" w:eastAsia="MS Mincho" w:hAnsi="Lucida Sans"/>
                <w:lang w:val="en-US"/>
              </w:rPr>
              <w:t>1</w:t>
            </w:r>
            <w:r w:rsidR="00055D4C">
              <w:rPr>
                <w:rFonts w:ascii="Lucida Sans" w:eastAsia="MS Mincho" w:hAnsi="Lucida Sans"/>
                <w:lang w:val="en-US"/>
              </w:rPr>
              <w:t>4</w:t>
            </w:r>
          </w:p>
        </w:tc>
        <w:tc>
          <w:tcPr>
            <w:tcW w:w="2719" w:type="dxa"/>
            <w:shd w:val="clear" w:color="auto" w:fill="auto"/>
          </w:tcPr>
          <w:p w14:paraId="74181718" w14:textId="77777777" w:rsidR="00676355" w:rsidRPr="00676355" w:rsidRDefault="00676355" w:rsidP="00676355">
            <w:pPr>
              <w:pStyle w:val="Textebrut"/>
              <w:jc w:val="left"/>
              <w:rPr>
                <w:rFonts w:ascii="Lucida Sans" w:eastAsia="MS Mincho" w:hAnsi="Lucida Sans"/>
                <w:lang w:val="en-US"/>
              </w:rPr>
            </w:pPr>
          </w:p>
        </w:tc>
      </w:tr>
      <w:tr w:rsidR="00676355" w:rsidRPr="00A113C5" w14:paraId="0BF8F63F" w14:textId="77777777" w:rsidTr="00321744">
        <w:trPr>
          <w:gridAfter w:val="1"/>
          <w:wAfter w:w="6" w:type="dxa"/>
        </w:trPr>
        <w:tc>
          <w:tcPr>
            <w:tcW w:w="1976" w:type="dxa"/>
            <w:shd w:val="clear" w:color="auto" w:fill="auto"/>
          </w:tcPr>
          <w:p w14:paraId="7E2867DD" w14:textId="77777777" w:rsidR="00676355" w:rsidRPr="00676355" w:rsidRDefault="002B4411" w:rsidP="00676355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>
              <w:rPr>
                <w:rFonts w:ascii="Lucida Sans" w:eastAsia="MS Mincho" w:hAnsi="Lucida Sans"/>
                <w:lang w:val="en-US"/>
              </w:rPr>
              <w:t>Layer</w:t>
            </w:r>
            <w:r w:rsidR="00676355" w:rsidRPr="00676355">
              <w:rPr>
                <w:rFonts w:ascii="Lucida Sans" w:eastAsia="MS Mincho" w:hAnsi="Lucida Sans"/>
                <w:lang w:val="en-US"/>
              </w:rPr>
              <w:t xml:space="preserve"> thickness (outer layers)</w:t>
            </w:r>
          </w:p>
        </w:tc>
        <w:tc>
          <w:tcPr>
            <w:tcW w:w="3963" w:type="dxa"/>
            <w:shd w:val="clear" w:color="auto" w:fill="auto"/>
          </w:tcPr>
          <w:p w14:paraId="6F2575EE" w14:textId="77777777" w:rsidR="00676355" w:rsidRPr="007E2E1D" w:rsidRDefault="00055D4C" w:rsidP="00676355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A113C5">
              <w:rPr>
                <w:rFonts w:ascii="Lucida Sans" w:hAnsi="Lucida Sans"/>
                <w:bCs/>
                <w:spacing w:val="0"/>
              </w:rPr>
              <w:instrText xml:space="preserve"> FORMCHECKBOX </w:instrText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  <w:fldChar w:fldCharType="separate"/>
            </w: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end"/>
            </w:r>
            <w:bookmarkEnd w:id="1"/>
            <w:r w:rsidR="00676355" w:rsidRPr="007E2E1D">
              <w:rPr>
                <w:rFonts w:ascii="Lucida Sans" w:hAnsi="Lucida Sans"/>
                <w:bCs/>
                <w:spacing w:val="0"/>
              </w:rPr>
              <w:t xml:space="preserve"> 0.5oz (17.5</w:t>
            </w:r>
            <w:r w:rsidR="00676355" w:rsidRPr="00676355">
              <w:rPr>
                <w:rFonts w:ascii="Lucida Sans" w:hAnsi="Lucida Sans"/>
                <w:bCs/>
                <w:spacing w:val="0"/>
                <w:lang w:val="en-US"/>
              </w:rPr>
              <w:sym w:font="Symbol" w:char="F06D"/>
            </w:r>
            <w:r w:rsidR="00676355" w:rsidRPr="007E2E1D">
              <w:rPr>
                <w:rFonts w:ascii="Lucida Sans" w:hAnsi="Lucida Sans"/>
                <w:bCs/>
                <w:spacing w:val="0"/>
              </w:rPr>
              <w:t>m)</w:t>
            </w:r>
          </w:p>
          <w:p w14:paraId="0B2A13FD" w14:textId="77777777" w:rsidR="00676355" w:rsidRPr="007E2E1D" w:rsidRDefault="00917D6D" w:rsidP="00676355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Lucida Sans" w:hAnsi="Lucida Sans"/>
                <w:bCs/>
                <w:spacing w:val="0"/>
                <w:lang w:val="en-US"/>
              </w:rPr>
              <w:instrText xml:space="preserve"> FORMCHECKBOX </w:instrText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  <w:fldChar w:fldCharType="separate"/>
            </w: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end"/>
            </w:r>
            <w:r w:rsidR="00676355" w:rsidRPr="007E2E1D">
              <w:rPr>
                <w:rFonts w:ascii="Lucida Sans" w:hAnsi="Lucida Sans"/>
                <w:bCs/>
                <w:spacing w:val="0"/>
              </w:rPr>
              <w:t xml:space="preserve"> </w:t>
            </w:r>
            <w:r w:rsidR="00055D4C">
              <w:rPr>
                <w:rFonts w:ascii="Lucida Sans" w:hAnsi="Lucida Sans"/>
                <w:bCs/>
                <w:spacing w:val="0"/>
              </w:rPr>
              <w:t>0.815</w:t>
            </w:r>
            <w:r w:rsidR="00676355" w:rsidRPr="007E2E1D">
              <w:rPr>
                <w:rFonts w:ascii="Lucida Sans" w:hAnsi="Lucida Sans"/>
                <w:bCs/>
                <w:spacing w:val="0"/>
              </w:rPr>
              <w:t xml:space="preserve">oz </w:t>
            </w:r>
          </w:p>
          <w:p w14:paraId="684D935F" w14:textId="77777777" w:rsidR="00676355" w:rsidRPr="007E2E1D" w:rsidRDefault="00844A15" w:rsidP="00676355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401E" w:rsidRPr="007E2E1D">
              <w:rPr>
                <w:rFonts w:ascii="Lucida Sans" w:hAnsi="Lucida Sans"/>
                <w:bCs/>
                <w:spacing w:val="0"/>
              </w:rPr>
              <w:instrText xml:space="preserve"> FORMCHECKBOX </w:instrText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  <w:fldChar w:fldCharType="separate"/>
            </w: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end"/>
            </w:r>
            <w:r w:rsidR="00676355" w:rsidRPr="007E2E1D">
              <w:rPr>
                <w:rFonts w:ascii="Lucida Sans" w:hAnsi="Lucida Sans"/>
                <w:bCs/>
                <w:spacing w:val="0"/>
              </w:rPr>
              <w:t xml:space="preserve"> 1 ½ oz (52.5</w:t>
            </w:r>
            <w:r w:rsidR="00676355" w:rsidRPr="00676355">
              <w:rPr>
                <w:rFonts w:ascii="Lucida Sans" w:hAnsi="Lucida Sans" w:cs="Symbol"/>
                <w:spacing w:val="0"/>
                <w:lang w:val="en-US"/>
              </w:rPr>
              <w:sym w:font="Symbol" w:char="F06D"/>
            </w:r>
            <w:r w:rsidR="00676355" w:rsidRPr="007E2E1D">
              <w:rPr>
                <w:rFonts w:ascii="Lucida Sans" w:hAnsi="Lucida Sans"/>
                <w:bCs/>
                <w:spacing w:val="0"/>
              </w:rPr>
              <w:t>m)</w:t>
            </w:r>
          </w:p>
          <w:p w14:paraId="031B81C7" w14:textId="77777777" w:rsidR="00676355" w:rsidRPr="007E2E1D" w:rsidRDefault="00844A15" w:rsidP="00676355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6355" w:rsidRPr="007E2E1D">
              <w:rPr>
                <w:rFonts w:ascii="Lucida Sans" w:hAnsi="Lucida Sans"/>
                <w:bCs/>
                <w:spacing w:val="0"/>
              </w:rPr>
              <w:instrText xml:space="preserve"> FORMCHECKBOX </w:instrText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  <w:fldChar w:fldCharType="separate"/>
            </w: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fldChar w:fldCharType="end"/>
            </w:r>
            <w:r w:rsidR="00676355" w:rsidRPr="007E2E1D">
              <w:rPr>
                <w:rFonts w:ascii="Lucida Sans" w:hAnsi="Lucida Sans"/>
                <w:bCs/>
                <w:spacing w:val="0"/>
              </w:rPr>
              <w:t xml:space="preserve"> 2oz (70</w:t>
            </w:r>
            <w:r w:rsidR="00676355" w:rsidRPr="00676355">
              <w:rPr>
                <w:rFonts w:ascii="Lucida Sans" w:hAnsi="Lucida Sans" w:cs="Symbol"/>
                <w:spacing w:val="0"/>
                <w:lang w:val="en-US"/>
              </w:rPr>
              <w:sym w:font="Symbol" w:char="F06D"/>
            </w:r>
            <w:r w:rsidR="00676355" w:rsidRPr="007E2E1D">
              <w:rPr>
                <w:rFonts w:ascii="Lucida Sans" w:hAnsi="Lucida Sans"/>
                <w:bCs/>
                <w:spacing w:val="0"/>
              </w:rPr>
              <w:t>m)</w:t>
            </w:r>
          </w:p>
          <w:p w14:paraId="514E4FBC" w14:textId="77777777" w:rsidR="00676355" w:rsidRPr="00676355" w:rsidRDefault="00844A15" w:rsidP="00676355">
            <w:pPr>
              <w:pStyle w:val="Textebrut"/>
              <w:jc w:val="left"/>
              <w:rPr>
                <w:rFonts w:ascii="Lucida Sans" w:hAnsi="Lucida Sans"/>
                <w:bCs/>
                <w:spacing w:val="0"/>
                <w:lang w:val="en-US"/>
              </w:rPr>
            </w:pP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6355" w:rsidRPr="00676355">
              <w:rPr>
                <w:rFonts w:ascii="Lucida Sans" w:hAnsi="Lucida Sans"/>
                <w:bCs/>
                <w:spacing w:val="0"/>
                <w:lang w:val="en-US"/>
              </w:rPr>
              <w:instrText xml:space="preserve"> FORMCHECKBOX </w:instrText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  <w:fldChar w:fldCharType="separate"/>
            </w: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fldChar w:fldCharType="end"/>
            </w:r>
            <w:r w:rsidR="00676355" w:rsidRPr="00676355">
              <w:rPr>
                <w:rFonts w:ascii="Lucida Sans" w:hAnsi="Lucida Sans"/>
                <w:bCs/>
                <w:spacing w:val="0"/>
                <w:lang w:val="en-US"/>
              </w:rPr>
              <w:t xml:space="preserve"> 3oz (105</w:t>
            </w:r>
            <w:r w:rsidR="00676355" w:rsidRPr="00676355">
              <w:rPr>
                <w:rFonts w:ascii="Lucida Sans" w:hAnsi="Lucida Sans" w:cs="Symbol"/>
                <w:spacing w:val="0"/>
                <w:lang w:val="en-US"/>
              </w:rPr>
              <w:sym w:font="Symbol" w:char="F06D"/>
            </w:r>
            <w:r w:rsidR="00676355" w:rsidRPr="00676355">
              <w:rPr>
                <w:rFonts w:ascii="Lucida Sans" w:hAnsi="Lucida Sans"/>
                <w:bCs/>
                <w:spacing w:val="0"/>
                <w:lang w:val="en-US"/>
              </w:rPr>
              <w:t>m)</w:t>
            </w:r>
          </w:p>
          <w:p w14:paraId="4455D217" w14:textId="77777777" w:rsidR="00676355" w:rsidRPr="00676355" w:rsidRDefault="00676355" w:rsidP="00676355">
            <w:pPr>
              <w:pStyle w:val="Textebrut"/>
              <w:jc w:val="left"/>
              <w:rPr>
                <w:rFonts w:ascii="Lucida Sans" w:eastAsia="MS Mincho" w:hAnsi="Lucida Sans"/>
                <w:lang w:val="en-US"/>
              </w:rPr>
            </w:pPr>
            <w:r w:rsidRPr="00676355">
              <w:rPr>
                <w:rFonts w:ascii="Lucida Sans" w:hAnsi="Lucida Sans"/>
                <w:lang w:val="en-US"/>
              </w:rPr>
              <w:t>Copper weight is to be considered “finished”</w:t>
            </w:r>
          </w:p>
        </w:tc>
        <w:tc>
          <w:tcPr>
            <w:tcW w:w="2719" w:type="dxa"/>
            <w:shd w:val="clear" w:color="auto" w:fill="auto"/>
          </w:tcPr>
          <w:p w14:paraId="2B699153" w14:textId="77777777" w:rsidR="00676355" w:rsidRPr="00676355" w:rsidRDefault="00676355" w:rsidP="00676355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  <w:lang w:val="en-US"/>
              </w:rPr>
            </w:pPr>
          </w:p>
        </w:tc>
      </w:tr>
      <w:tr w:rsidR="00694DE2" w:rsidRPr="00A113C5" w14:paraId="4994EF69" w14:textId="77777777" w:rsidTr="00321744">
        <w:trPr>
          <w:gridAfter w:val="1"/>
          <w:wAfter w:w="6" w:type="dxa"/>
          <w:cantSplit/>
          <w:trHeight w:val="1584"/>
        </w:trPr>
        <w:tc>
          <w:tcPr>
            <w:tcW w:w="1976" w:type="dxa"/>
            <w:tcBorders>
              <w:bottom w:val="single" w:sz="6" w:space="0" w:color="000000"/>
            </w:tcBorders>
            <w:shd w:val="clear" w:color="auto" w:fill="auto"/>
          </w:tcPr>
          <w:p w14:paraId="690B813D" w14:textId="77777777" w:rsidR="00321744" w:rsidRDefault="00321744" w:rsidP="00694DE2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</w:p>
          <w:p w14:paraId="7969DD65" w14:textId="77777777" w:rsidR="00321744" w:rsidRDefault="00321744" w:rsidP="00694DE2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</w:p>
          <w:p w14:paraId="6D5F5C88" w14:textId="77777777" w:rsidR="00694DE2" w:rsidRPr="00676355" w:rsidRDefault="002B4411" w:rsidP="00694DE2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>
              <w:rPr>
                <w:rFonts w:ascii="Lucida Sans" w:eastAsia="MS Mincho" w:hAnsi="Lucida Sans"/>
                <w:lang w:val="en-US"/>
              </w:rPr>
              <w:t>Layer</w:t>
            </w:r>
            <w:r w:rsidR="00694DE2" w:rsidRPr="00676355">
              <w:rPr>
                <w:rFonts w:ascii="Lucida Sans" w:eastAsia="MS Mincho" w:hAnsi="Lucida Sans"/>
                <w:lang w:val="en-US"/>
              </w:rPr>
              <w:t xml:space="preserve"> thickness (</w:t>
            </w:r>
            <w:r w:rsidR="00694DE2">
              <w:rPr>
                <w:rFonts w:ascii="Lucida Sans" w:eastAsia="MS Mincho" w:hAnsi="Lucida Sans"/>
                <w:lang w:val="en-US"/>
              </w:rPr>
              <w:t>inner</w:t>
            </w:r>
            <w:r w:rsidR="00694DE2" w:rsidRPr="00676355">
              <w:rPr>
                <w:rFonts w:ascii="Lucida Sans" w:eastAsia="MS Mincho" w:hAnsi="Lucida Sans"/>
                <w:lang w:val="en-US"/>
              </w:rPr>
              <w:t xml:space="preserve"> layers)</w:t>
            </w:r>
          </w:p>
        </w:tc>
        <w:tc>
          <w:tcPr>
            <w:tcW w:w="3963" w:type="dxa"/>
            <w:shd w:val="clear" w:color="auto" w:fill="auto"/>
          </w:tcPr>
          <w:p w14:paraId="7E6DBC85" w14:textId="77777777" w:rsidR="00321744" w:rsidRPr="00D67AE4" w:rsidRDefault="00917D6D" w:rsidP="00917D6D">
            <w:pPr>
              <w:shd w:val="clear" w:color="auto" w:fill="F79646" w:themeFill="accent6"/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  <w:proofErr w:type="spellStart"/>
            <w:r>
              <w:rPr>
                <w:rFonts w:ascii="Lucida Sans" w:hAnsi="Lucida Sans"/>
                <w:bCs/>
                <w:spacing w:val="0"/>
              </w:rPr>
              <w:t>Please</w:t>
            </w:r>
            <w:proofErr w:type="spellEnd"/>
            <w:r>
              <w:rPr>
                <w:rFonts w:ascii="Lucida Sans" w:hAnsi="Lucida Sans"/>
                <w:bCs/>
                <w:spacing w:val="0"/>
              </w:rPr>
              <w:t xml:space="preserve"> </w:t>
            </w:r>
            <w:proofErr w:type="spellStart"/>
            <w:r>
              <w:rPr>
                <w:rFonts w:ascii="Lucida Sans" w:hAnsi="Lucida Sans"/>
                <w:bCs/>
                <w:spacing w:val="0"/>
              </w:rPr>
              <w:t>refer</w:t>
            </w:r>
            <w:proofErr w:type="spellEnd"/>
            <w:r>
              <w:rPr>
                <w:rFonts w:ascii="Lucida Sans" w:hAnsi="Lucida Sans"/>
                <w:bCs/>
                <w:spacing w:val="0"/>
              </w:rPr>
              <w:t xml:space="preserve"> to </w:t>
            </w:r>
            <w:proofErr w:type="spellStart"/>
            <w:r>
              <w:rPr>
                <w:rFonts w:ascii="Lucida Sans" w:hAnsi="Lucida Sans"/>
                <w:bCs/>
                <w:spacing w:val="0"/>
              </w:rPr>
              <w:t>Stackup</w:t>
            </w:r>
            <w:proofErr w:type="spellEnd"/>
          </w:p>
          <w:p w14:paraId="52E648E7" w14:textId="77777777" w:rsidR="00321744" w:rsidRPr="00D67AE4" w:rsidRDefault="00321744" w:rsidP="00694DE2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</w:p>
          <w:p w14:paraId="6787B93B" w14:textId="77777777" w:rsidR="00694DE2" w:rsidRPr="007E2E1D" w:rsidRDefault="00917D6D" w:rsidP="00694DE2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Lucida Sans" w:hAnsi="Lucida Sans"/>
                <w:bCs/>
                <w:spacing w:val="0"/>
                <w:lang w:val="en-US"/>
              </w:rPr>
              <w:instrText xml:space="preserve"> FORMCHECKBOX </w:instrText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  <w:fldChar w:fldCharType="separate"/>
            </w: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end"/>
            </w:r>
            <w:r w:rsidR="00694DE2" w:rsidRPr="007E2E1D">
              <w:rPr>
                <w:rFonts w:ascii="Lucida Sans" w:hAnsi="Lucida Sans"/>
                <w:bCs/>
                <w:spacing w:val="0"/>
              </w:rPr>
              <w:t xml:space="preserve"> 0.5oz (17.5</w:t>
            </w:r>
            <w:r w:rsidR="00694DE2" w:rsidRPr="00676355">
              <w:rPr>
                <w:rFonts w:ascii="Lucida Sans" w:hAnsi="Lucida Sans"/>
                <w:bCs/>
                <w:spacing w:val="0"/>
                <w:lang w:val="en-US"/>
              </w:rPr>
              <w:sym w:font="Symbol" w:char="F06D"/>
            </w:r>
            <w:r w:rsidR="00694DE2" w:rsidRPr="007E2E1D">
              <w:rPr>
                <w:rFonts w:ascii="Lucida Sans" w:hAnsi="Lucida Sans"/>
                <w:bCs/>
                <w:spacing w:val="0"/>
              </w:rPr>
              <w:t>m)</w:t>
            </w:r>
          </w:p>
          <w:p w14:paraId="5CD9FB2D" w14:textId="77777777" w:rsidR="00694DE2" w:rsidRPr="007E2E1D" w:rsidRDefault="004551C8" w:rsidP="00694DE2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113C5">
              <w:rPr>
                <w:rFonts w:ascii="Lucida Sans" w:hAnsi="Lucida Sans"/>
                <w:bCs/>
                <w:spacing w:val="0"/>
              </w:rPr>
              <w:instrText xml:space="preserve"> FORMCHECKBOX </w:instrText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  <w:fldChar w:fldCharType="separate"/>
            </w: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end"/>
            </w:r>
            <w:r w:rsidR="00694DE2" w:rsidRPr="007E2E1D">
              <w:rPr>
                <w:rFonts w:ascii="Lucida Sans" w:hAnsi="Lucida Sans"/>
                <w:bCs/>
                <w:spacing w:val="0"/>
              </w:rPr>
              <w:t xml:space="preserve"> 1oz (35</w:t>
            </w:r>
            <w:r w:rsidR="00694DE2" w:rsidRPr="00676355">
              <w:rPr>
                <w:rFonts w:ascii="Lucida Sans" w:hAnsi="Lucida Sans" w:cs="Symbol"/>
                <w:spacing w:val="0"/>
                <w:lang w:val="en-US"/>
              </w:rPr>
              <w:sym w:font="Symbol" w:char="F06D"/>
            </w:r>
            <w:r w:rsidR="00694DE2" w:rsidRPr="007E2E1D">
              <w:rPr>
                <w:rFonts w:ascii="Lucida Sans" w:hAnsi="Lucida Sans"/>
                <w:bCs/>
                <w:spacing w:val="0"/>
              </w:rPr>
              <w:t>m)</w:t>
            </w:r>
          </w:p>
          <w:p w14:paraId="3185D905" w14:textId="77777777" w:rsidR="00694DE2" w:rsidRPr="007E2E1D" w:rsidRDefault="00694DE2" w:rsidP="00694DE2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E1D">
              <w:rPr>
                <w:rFonts w:ascii="Lucida Sans" w:hAnsi="Lucida Sans"/>
                <w:bCs/>
                <w:spacing w:val="0"/>
              </w:rPr>
              <w:instrText xml:space="preserve"> FORMCHECKBOX </w:instrText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  <w:fldChar w:fldCharType="separate"/>
            </w:r>
            <w:r>
              <w:rPr>
                <w:rFonts w:ascii="Lucida Sans" w:hAnsi="Lucida Sans"/>
                <w:bCs/>
                <w:spacing w:val="0"/>
                <w:lang w:val="en-US"/>
              </w:rPr>
              <w:fldChar w:fldCharType="end"/>
            </w:r>
            <w:r w:rsidRPr="007E2E1D">
              <w:rPr>
                <w:rFonts w:ascii="Lucida Sans" w:hAnsi="Lucida Sans"/>
                <w:bCs/>
                <w:spacing w:val="0"/>
              </w:rPr>
              <w:t xml:space="preserve"> 1 ½ oz (52.5</w:t>
            </w:r>
            <w:r w:rsidRPr="00676355">
              <w:rPr>
                <w:rFonts w:ascii="Lucida Sans" w:hAnsi="Lucida Sans" w:cs="Symbol"/>
                <w:spacing w:val="0"/>
                <w:lang w:val="en-US"/>
              </w:rPr>
              <w:sym w:font="Symbol" w:char="F06D"/>
            </w:r>
            <w:r w:rsidRPr="007E2E1D">
              <w:rPr>
                <w:rFonts w:ascii="Lucida Sans" w:hAnsi="Lucida Sans"/>
                <w:bCs/>
                <w:spacing w:val="0"/>
              </w:rPr>
              <w:t>m)</w:t>
            </w:r>
          </w:p>
          <w:p w14:paraId="76E36F54" w14:textId="77777777" w:rsidR="00694DE2" w:rsidRPr="007E2E1D" w:rsidRDefault="00694DE2" w:rsidP="00694DE2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2E1D">
              <w:rPr>
                <w:rFonts w:ascii="Lucida Sans" w:hAnsi="Lucida Sans"/>
                <w:bCs/>
                <w:spacing w:val="0"/>
              </w:rPr>
              <w:instrText xml:space="preserve"> FORMCHECKBOX </w:instrText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  <w:fldChar w:fldCharType="separate"/>
            </w: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fldChar w:fldCharType="end"/>
            </w:r>
            <w:r w:rsidRPr="007E2E1D">
              <w:rPr>
                <w:rFonts w:ascii="Lucida Sans" w:hAnsi="Lucida Sans"/>
                <w:bCs/>
                <w:spacing w:val="0"/>
              </w:rPr>
              <w:t xml:space="preserve"> 2oz (70</w:t>
            </w:r>
            <w:r w:rsidRPr="00676355">
              <w:rPr>
                <w:rFonts w:ascii="Lucida Sans" w:hAnsi="Lucida Sans" w:cs="Symbol"/>
                <w:spacing w:val="0"/>
                <w:lang w:val="en-US"/>
              </w:rPr>
              <w:sym w:font="Symbol" w:char="F06D"/>
            </w:r>
            <w:r w:rsidRPr="007E2E1D">
              <w:rPr>
                <w:rFonts w:ascii="Lucida Sans" w:hAnsi="Lucida Sans"/>
                <w:bCs/>
                <w:spacing w:val="0"/>
              </w:rPr>
              <w:t>m)</w:t>
            </w:r>
          </w:p>
          <w:p w14:paraId="0E32D38B" w14:textId="77777777" w:rsidR="00694DE2" w:rsidRPr="00676355" w:rsidRDefault="00694DE2" w:rsidP="00694DE2">
            <w:pPr>
              <w:pStyle w:val="Textebrut"/>
              <w:jc w:val="left"/>
              <w:rPr>
                <w:rFonts w:ascii="Lucida Sans" w:hAnsi="Lucida Sans"/>
                <w:bCs/>
                <w:spacing w:val="0"/>
                <w:lang w:val="en-US"/>
              </w:rPr>
            </w:pP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instrText xml:space="preserve"> FORMCHECKBOX </w:instrText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</w:r>
            <w:r w:rsidR="00F27C11">
              <w:rPr>
                <w:rFonts w:ascii="Lucida Sans" w:hAnsi="Lucida Sans"/>
                <w:bCs/>
                <w:spacing w:val="0"/>
                <w:lang w:val="en-US"/>
              </w:rPr>
              <w:fldChar w:fldCharType="separate"/>
            </w: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fldChar w:fldCharType="end"/>
            </w: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t xml:space="preserve"> 3oz (105</w:t>
            </w:r>
            <w:r w:rsidRPr="00676355">
              <w:rPr>
                <w:rFonts w:ascii="Lucida Sans" w:hAnsi="Lucida Sans" w:cs="Symbol"/>
                <w:spacing w:val="0"/>
                <w:lang w:val="en-US"/>
              </w:rPr>
              <w:sym w:font="Symbol" w:char="F06D"/>
            </w:r>
            <w:r w:rsidRPr="00676355">
              <w:rPr>
                <w:rFonts w:ascii="Lucida Sans" w:hAnsi="Lucida Sans"/>
                <w:bCs/>
                <w:spacing w:val="0"/>
                <w:lang w:val="en-US"/>
              </w:rPr>
              <w:t>m)</w:t>
            </w:r>
          </w:p>
          <w:p w14:paraId="4EEA2FDF" w14:textId="77777777" w:rsidR="00694DE2" w:rsidRDefault="00694DE2" w:rsidP="00694DE2">
            <w:pPr>
              <w:pStyle w:val="Textebrut"/>
              <w:jc w:val="left"/>
              <w:rPr>
                <w:rFonts w:ascii="Lucida Sans" w:hAnsi="Lucida Sans"/>
                <w:lang w:val="en-US"/>
              </w:rPr>
            </w:pPr>
            <w:r w:rsidRPr="00676355">
              <w:rPr>
                <w:rFonts w:ascii="Lucida Sans" w:hAnsi="Lucida Sans"/>
                <w:lang w:val="en-US"/>
              </w:rPr>
              <w:t>Copper weight is to be considered “finished”</w:t>
            </w:r>
          </w:p>
          <w:p w14:paraId="093B5695" w14:textId="77777777" w:rsidR="00321744" w:rsidRPr="00917D6D" w:rsidRDefault="00917D6D" w:rsidP="00917D6D">
            <w:pPr>
              <w:shd w:val="clear" w:color="auto" w:fill="F79646" w:themeFill="accent6"/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</w:rPr>
            </w:pPr>
            <w:proofErr w:type="spellStart"/>
            <w:r>
              <w:rPr>
                <w:rFonts w:ascii="Lucida Sans" w:hAnsi="Lucida Sans"/>
                <w:bCs/>
                <w:spacing w:val="0"/>
              </w:rPr>
              <w:t>Please</w:t>
            </w:r>
            <w:proofErr w:type="spellEnd"/>
            <w:r>
              <w:rPr>
                <w:rFonts w:ascii="Lucida Sans" w:hAnsi="Lucida Sans"/>
                <w:bCs/>
                <w:spacing w:val="0"/>
              </w:rPr>
              <w:t xml:space="preserve"> </w:t>
            </w:r>
            <w:proofErr w:type="spellStart"/>
            <w:r>
              <w:rPr>
                <w:rFonts w:ascii="Lucida Sans" w:hAnsi="Lucida Sans"/>
                <w:bCs/>
                <w:spacing w:val="0"/>
              </w:rPr>
              <w:t>refer</w:t>
            </w:r>
            <w:proofErr w:type="spellEnd"/>
            <w:r>
              <w:rPr>
                <w:rFonts w:ascii="Lucida Sans" w:hAnsi="Lucida Sans"/>
                <w:bCs/>
                <w:spacing w:val="0"/>
              </w:rPr>
              <w:t xml:space="preserve"> to </w:t>
            </w:r>
            <w:proofErr w:type="spellStart"/>
            <w:r>
              <w:rPr>
                <w:rFonts w:ascii="Lucida Sans" w:hAnsi="Lucida Sans"/>
                <w:bCs/>
                <w:spacing w:val="0"/>
              </w:rPr>
              <w:t>Stackup</w:t>
            </w:r>
            <w:proofErr w:type="spellEnd"/>
          </w:p>
          <w:p w14:paraId="44753A11" w14:textId="77777777" w:rsidR="00BE3C68" w:rsidRPr="00676355" w:rsidRDefault="00BE3C68" w:rsidP="00694DE2">
            <w:pPr>
              <w:pStyle w:val="Textebrut"/>
              <w:jc w:val="left"/>
              <w:rPr>
                <w:rFonts w:ascii="Lucida Sans" w:eastAsia="MS Mincho" w:hAnsi="Lucida Sans"/>
                <w:lang w:val="en-US"/>
              </w:rPr>
            </w:pPr>
          </w:p>
        </w:tc>
        <w:tc>
          <w:tcPr>
            <w:tcW w:w="2719" w:type="dxa"/>
            <w:shd w:val="clear" w:color="auto" w:fill="auto"/>
          </w:tcPr>
          <w:p w14:paraId="604170E5" w14:textId="77777777" w:rsidR="00694DE2" w:rsidRPr="00676355" w:rsidRDefault="00694DE2" w:rsidP="00694DE2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Lucida Sans" w:hAnsi="Lucida Sans"/>
                <w:bCs/>
                <w:spacing w:val="0"/>
                <w:lang w:val="en-US"/>
              </w:rPr>
            </w:pPr>
          </w:p>
        </w:tc>
      </w:tr>
      <w:tr w:rsidR="00BE3C68" w:rsidRPr="00D67AE4" w14:paraId="79E0F9FB" w14:textId="77777777" w:rsidTr="00634B52">
        <w:trPr>
          <w:gridAfter w:val="1"/>
          <w:wAfter w:w="6" w:type="dxa"/>
          <w:cantSplit/>
          <w:trHeight w:val="6676"/>
        </w:trPr>
        <w:tc>
          <w:tcPr>
            <w:tcW w:w="8658" w:type="dxa"/>
            <w:gridSpan w:val="3"/>
            <w:tcBorders>
              <w:top w:val="single" w:sz="6" w:space="0" w:color="000000"/>
            </w:tcBorders>
            <w:shd w:val="clear" w:color="auto" w:fill="auto"/>
          </w:tcPr>
          <w:p w14:paraId="71B17066" w14:textId="77777777" w:rsidR="00BE3C68" w:rsidRDefault="00EF66C6" w:rsidP="00321744">
            <w:pPr>
              <w:pStyle w:val="Textebrut"/>
              <w:widowControl w:val="0"/>
              <w:rPr>
                <w:rFonts w:ascii="Lucida Sans" w:eastAsia="MS Mincho" w:hAnsi="Lucida Sans"/>
                <w:lang w:val="en-US"/>
              </w:rPr>
            </w:pPr>
            <w:r>
              <w:rPr>
                <w:noProof/>
                <w:lang w:eastAsia="fr-CA"/>
              </w:rPr>
              <w:lastRenderedPageBreak/>
              <w:drawing>
                <wp:inline distT="0" distB="0" distL="0" distR="0" wp14:anchorId="34FDECAA" wp14:editId="0C6CFD2B">
                  <wp:extent cx="5360670" cy="400276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2121"/>
                          <a:stretch/>
                        </pic:blipFill>
                        <pic:spPr bwMode="auto">
                          <a:xfrm>
                            <a:off x="0" y="0"/>
                            <a:ext cx="5360670" cy="4002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31F06A" w14:textId="77777777" w:rsidR="00BE3C68" w:rsidRPr="004205E2" w:rsidRDefault="00BE3C68" w:rsidP="00694DE2">
            <w:pPr>
              <w:pStyle w:val="Textebrut"/>
              <w:jc w:val="left"/>
              <w:rPr>
                <w:rFonts w:ascii="Lucida Sans" w:hAnsi="Lucida Sans"/>
                <w:bCs/>
                <w:lang w:val="en-US"/>
              </w:rPr>
            </w:pPr>
            <w:r>
              <w:rPr>
                <w:rFonts w:ascii="Lucida Sans" w:eastAsia="MS Mincho" w:hAnsi="Lucida Sans"/>
                <w:lang w:val="en-US"/>
              </w:rPr>
              <w:tab/>
              <w:t>Stackup</w:t>
            </w:r>
          </w:p>
        </w:tc>
      </w:tr>
      <w:tr w:rsidR="00BE3C68" w:rsidRPr="00A113C5" w14:paraId="41D3663E" w14:textId="77777777" w:rsidTr="00BE3C68">
        <w:trPr>
          <w:gridAfter w:val="1"/>
          <w:wAfter w:w="6" w:type="dxa"/>
          <w:trHeight w:val="627"/>
        </w:trPr>
        <w:tc>
          <w:tcPr>
            <w:tcW w:w="8658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46E30C77" w14:textId="77777777" w:rsidR="00BE3C68" w:rsidRPr="00676355" w:rsidRDefault="00BE3C68" w:rsidP="00BE3C68">
            <w:pPr>
              <w:pStyle w:val="Corpsdetexte3"/>
              <w:widowControl w:val="0"/>
              <w:ind w:left="360"/>
              <w:jc w:val="left"/>
              <w:rPr>
                <w:rFonts w:ascii="Lucida Sans" w:hAnsi="Lucida Sans"/>
                <w:bCs/>
                <w:sz w:val="20"/>
                <w:szCs w:val="20"/>
                <w:lang w:val="en-US"/>
              </w:rPr>
            </w:pPr>
            <w:r w:rsidRPr="00676355">
              <w:rPr>
                <w:rFonts w:ascii="Lucida Sans" w:hAnsi="Lucida Sans"/>
                <w:bCs/>
                <w:sz w:val="20"/>
                <w:szCs w:val="20"/>
                <w:lang w:val="en-US"/>
              </w:rPr>
              <w:t>Core and Prepreg to be in accordance with IPC-4101/24 or IPC-4101/26;</w:t>
            </w:r>
          </w:p>
          <w:p w14:paraId="0F621BDB" w14:textId="77777777" w:rsidR="00BE3C68" w:rsidRPr="00676355" w:rsidRDefault="00BE3C68" w:rsidP="00872C5E">
            <w:pPr>
              <w:pStyle w:val="Textebrut"/>
              <w:jc w:val="left"/>
              <w:rPr>
                <w:rFonts w:ascii="Lucida Sans" w:eastAsia="MS Mincho" w:hAnsi="Lucida Sans"/>
                <w:lang w:val="en-US"/>
              </w:rPr>
            </w:pPr>
            <w:r w:rsidRPr="00676355">
              <w:rPr>
                <w:rFonts w:ascii="Lucida Sans" w:hAnsi="Lucida Sans"/>
                <w:bCs/>
                <w:lang w:val="en-US"/>
              </w:rPr>
              <w:t>Material must meet UL 94V-0 flammability rating;</w:t>
            </w:r>
          </w:p>
        </w:tc>
      </w:tr>
      <w:tr w:rsidR="00694DE2" w:rsidRPr="00A113C5" w14:paraId="1FE6DF9B" w14:textId="77777777" w:rsidTr="00321744">
        <w:trPr>
          <w:cantSplit/>
        </w:trPr>
        <w:tc>
          <w:tcPr>
            <w:tcW w:w="1976" w:type="dxa"/>
            <w:tcBorders>
              <w:top w:val="single" w:sz="4" w:space="0" w:color="000000"/>
            </w:tcBorders>
            <w:shd w:val="clear" w:color="auto" w:fill="auto"/>
          </w:tcPr>
          <w:p w14:paraId="66062F83" w14:textId="77777777" w:rsidR="00694DE2" w:rsidRPr="00676355" w:rsidRDefault="00694DE2" w:rsidP="00694DE2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 w:rsidRPr="00676355">
              <w:rPr>
                <w:rFonts w:ascii="Lucida Sans" w:eastAsia="MS Mincho" w:hAnsi="Lucida Sans"/>
                <w:lang w:val="en-US"/>
              </w:rPr>
              <w:t>Drilling</w:t>
            </w:r>
          </w:p>
        </w:tc>
        <w:tc>
          <w:tcPr>
            <w:tcW w:w="3963" w:type="dxa"/>
            <w:shd w:val="clear" w:color="auto" w:fill="auto"/>
          </w:tcPr>
          <w:p w14:paraId="1659B060" w14:textId="77777777" w:rsidR="00694DE2" w:rsidRDefault="00694DE2" w:rsidP="00694DE2">
            <w:pPr>
              <w:pStyle w:val="Corpsdetexte3"/>
              <w:keepNext/>
              <w:numPr>
                <w:ilvl w:val="0"/>
                <w:numId w:val="13"/>
              </w:numPr>
              <w:tabs>
                <w:tab w:val="clear" w:pos="360"/>
                <w:tab w:val="num" w:pos="386"/>
              </w:tabs>
              <w:ind w:left="386"/>
              <w:jc w:val="left"/>
              <w:rPr>
                <w:rFonts w:ascii="Lucida Sans" w:hAnsi="Lucida Sans"/>
                <w:sz w:val="20"/>
                <w:szCs w:val="20"/>
                <w:lang w:val="en-US"/>
              </w:rPr>
            </w:pPr>
            <w:r w:rsidRPr="00676355">
              <w:rPr>
                <w:rFonts w:ascii="Lucida Sans" w:hAnsi="Lucida Sans"/>
                <w:sz w:val="20"/>
                <w:szCs w:val="20"/>
                <w:lang w:val="en-US"/>
              </w:rPr>
              <w:t xml:space="preserve">Diameter tolerance should be better than </w:t>
            </w:r>
            <w:r w:rsidRPr="00280B01">
              <w:rPr>
                <w:rFonts w:ascii="Lucida Sans" w:hAnsi="Lucida Sans"/>
                <w:sz w:val="20"/>
                <w:szCs w:val="20"/>
                <w:lang w:val="en-US"/>
              </w:rPr>
              <w:t>± 3 mils;</w:t>
            </w:r>
          </w:p>
          <w:p w14:paraId="09D0090D" w14:textId="77777777" w:rsidR="00694DE2" w:rsidRPr="00280B01" w:rsidRDefault="00694DE2" w:rsidP="00694DE2">
            <w:pPr>
              <w:pStyle w:val="Corpsdetexte3"/>
              <w:keepNext/>
              <w:numPr>
                <w:ilvl w:val="0"/>
                <w:numId w:val="13"/>
              </w:numPr>
              <w:tabs>
                <w:tab w:val="clear" w:pos="360"/>
                <w:tab w:val="num" w:pos="386"/>
              </w:tabs>
              <w:ind w:left="386"/>
              <w:jc w:val="left"/>
              <w:rPr>
                <w:rFonts w:ascii="Lucida Sans" w:hAnsi="Lucida Sans"/>
                <w:sz w:val="20"/>
                <w:szCs w:val="20"/>
                <w:lang w:val="en-US"/>
              </w:rPr>
            </w:pPr>
            <w:r w:rsidRPr="00203427">
              <w:rPr>
                <w:rFonts w:ascii="Lucida Sans" w:hAnsi="Lucida Sans"/>
                <w:sz w:val="20"/>
                <w:szCs w:val="20"/>
                <w:lang w:val="en-US"/>
              </w:rPr>
              <w:t xml:space="preserve">Total error including layer-to-layer registration, drill size and drill position must be within </w:t>
            </w:r>
            <w:r w:rsidRPr="00993992">
              <w:rPr>
                <w:rFonts w:ascii="Lucida Sans" w:hAnsi="Lucida Sans"/>
                <w:sz w:val="20"/>
                <w:szCs w:val="20"/>
                <w:lang w:val="en-US"/>
              </w:rPr>
              <w:t>5 mils</w:t>
            </w:r>
            <w:r w:rsidRPr="00203427">
              <w:rPr>
                <w:rFonts w:ascii="Lucida Sans" w:hAnsi="Lucida Sans"/>
                <w:sz w:val="20"/>
                <w:szCs w:val="20"/>
                <w:lang w:val="en-US"/>
              </w:rPr>
              <w:t xml:space="preserve"> for all layers</w:t>
            </w:r>
          </w:p>
        </w:tc>
        <w:tc>
          <w:tcPr>
            <w:tcW w:w="2725" w:type="dxa"/>
            <w:gridSpan w:val="2"/>
            <w:shd w:val="clear" w:color="auto" w:fill="auto"/>
          </w:tcPr>
          <w:p w14:paraId="0CF7F7B7" w14:textId="77777777" w:rsidR="00694DE2" w:rsidRPr="00676355" w:rsidRDefault="00694DE2" w:rsidP="00694DE2">
            <w:pPr>
              <w:pStyle w:val="Textebrut"/>
              <w:jc w:val="left"/>
              <w:rPr>
                <w:rFonts w:ascii="Lucida Sans" w:eastAsia="MS Mincho" w:hAnsi="Lucida Sans"/>
                <w:lang w:val="en-US"/>
              </w:rPr>
            </w:pPr>
          </w:p>
        </w:tc>
      </w:tr>
      <w:tr w:rsidR="00694DE2" w:rsidRPr="00A113C5" w14:paraId="2161570D" w14:textId="77777777" w:rsidTr="00321744">
        <w:trPr>
          <w:cantSplit/>
        </w:trPr>
        <w:tc>
          <w:tcPr>
            <w:tcW w:w="1976" w:type="dxa"/>
            <w:shd w:val="clear" w:color="auto" w:fill="auto"/>
          </w:tcPr>
          <w:p w14:paraId="771CF2A8" w14:textId="77777777" w:rsidR="00694DE2" w:rsidRPr="00676355" w:rsidRDefault="00694DE2" w:rsidP="00694DE2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 w:rsidRPr="00676355">
              <w:rPr>
                <w:rFonts w:ascii="Lucida Sans" w:eastAsia="MS Mincho" w:hAnsi="Lucida Sans"/>
                <w:lang w:val="en-US"/>
              </w:rPr>
              <w:t>Surface finish process</w:t>
            </w:r>
          </w:p>
        </w:tc>
        <w:tc>
          <w:tcPr>
            <w:tcW w:w="3963" w:type="dxa"/>
            <w:shd w:val="clear" w:color="auto" w:fill="auto"/>
          </w:tcPr>
          <w:p w14:paraId="2C95FD76" w14:textId="77777777" w:rsidR="00694DE2" w:rsidRDefault="00694DE2" w:rsidP="00694DE2">
            <w:pPr>
              <w:numPr>
                <w:ilvl w:val="0"/>
                <w:numId w:val="16"/>
              </w:numPr>
              <w:tabs>
                <w:tab w:val="clear" w:pos="360"/>
                <w:tab w:val="num" w:pos="386"/>
              </w:tabs>
              <w:autoSpaceDE w:val="0"/>
              <w:autoSpaceDN w:val="0"/>
              <w:adjustRightInd w:val="0"/>
              <w:spacing w:after="120"/>
              <w:ind w:left="389"/>
              <w:jc w:val="left"/>
              <w:rPr>
                <w:rFonts w:ascii="Lucida Sans" w:hAnsi="Lucida Sans"/>
                <w:lang w:val="en-US"/>
              </w:rPr>
            </w:pPr>
            <w:r w:rsidRPr="00676355">
              <w:rPr>
                <w:rFonts w:ascii="Lucida Sans" w:hAnsi="Lucida Sans"/>
                <w:lang w:val="en-US"/>
              </w:rPr>
              <w:t>Apply liquid photo imageable solder mask</w:t>
            </w:r>
            <w:r w:rsidRPr="00676355">
              <w:rPr>
                <w:rFonts w:ascii="Lucida Sans" w:hAnsi="Lucida Sans"/>
                <w:spacing w:val="0"/>
                <w:lang w:val="en-US"/>
              </w:rPr>
              <w:t xml:space="preserve"> SMOBC </w:t>
            </w:r>
            <w:r>
              <w:rPr>
                <w:rFonts w:ascii="Lucida Sans" w:hAnsi="Lucida Sans"/>
                <w:spacing w:val="0"/>
                <w:lang w:val="en-US"/>
              </w:rPr>
              <w:t>GREEN</w:t>
            </w:r>
            <w:r w:rsidR="005E1B87">
              <w:rPr>
                <w:rFonts w:ascii="Lucida Sans" w:hAnsi="Lucida Sans"/>
                <w:spacing w:val="0"/>
                <w:lang w:val="en-US"/>
              </w:rPr>
              <w:t xml:space="preserve"> MATTE </w:t>
            </w:r>
            <w:r w:rsidRPr="00676355">
              <w:rPr>
                <w:rFonts w:ascii="Lucida Sans" w:hAnsi="Lucida Sans"/>
                <w:spacing w:val="0"/>
                <w:lang w:val="en-US"/>
              </w:rPr>
              <w:t xml:space="preserve">(Solder-mask-over-bare-copper) </w:t>
            </w:r>
            <w:r w:rsidRPr="00676355">
              <w:rPr>
                <w:rFonts w:ascii="Lucida Sans" w:hAnsi="Lucida Sans"/>
                <w:lang w:val="en-US"/>
              </w:rPr>
              <w:t>to both sides of the board;</w:t>
            </w:r>
          </w:p>
          <w:p w14:paraId="11295709" w14:textId="77777777" w:rsidR="00694DE2" w:rsidRPr="00C0194A" w:rsidRDefault="002B2108" w:rsidP="00694DE2">
            <w:pPr>
              <w:numPr>
                <w:ilvl w:val="0"/>
                <w:numId w:val="15"/>
              </w:numPr>
              <w:tabs>
                <w:tab w:val="num" w:pos="386"/>
              </w:tabs>
              <w:autoSpaceDE w:val="0"/>
              <w:autoSpaceDN w:val="0"/>
              <w:adjustRightInd w:val="0"/>
              <w:ind w:left="386"/>
              <w:jc w:val="left"/>
              <w:rPr>
                <w:rFonts w:ascii="Lucida Sans" w:hAnsi="Lucida Sans"/>
                <w:spacing w:val="0"/>
                <w:lang w:val="en-US"/>
              </w:rPr>
            </w:pPr>
            <w:r>
              <w:rPr>
                <w:rFonts w:ascii="Lucida Sans" w:hAnsi="Lucida Sans"/>
                <w:lang w:val="en-US"/>
              </w:rPr>
              <w:t>Solder Mask Image must NOT be enlarged</w:t>
            </w:r>
            <w:r w:rsidR="00C0194A">
              <w:rPr>
                <w:rFonts w:ascii="Lucida Sans" w:hAnsi="Lucida Sans"/>
                <w:lang w:val="en-US"/>
              </w:rPr>
              <w:t>.</w:t>
            </w:r>
          </w:p>
          <w:p w14:paraId="79FCAC76" w14:textId="77777777" w:rsidR="00C0194A" w:rsidRPr="00372337" w:rsidRDefault="00C0194A" w:rsidP="00C0194A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spacing w:val="0"/>
                <w:lang w:val="en-US"/>
              </w:rPr>
            </w:pPr>
          </w:p>
          <w:p w14:paraId="6D7133E9" w14:textId="77777777" w:rsidR="00D67AE4" w:rsidRPr="00676355" w:rsidRDefault="00D67AE4" w:rsidP="005A75B6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spacing w:val="0"/>
                <w:lang w:val="en-US"/>
              </w:rPr>
            </w:pPr>
          </w:p>
        </w:tc>
        <w:tc>
          <w:tcPr>
            <w:tcW w:w="2725" w:type="dxa"/>
            <w:gridSpan w:val="2"/>
            <w:shd w:val="clear" w:color="auto" w:fill="auto"/>
          </w:tcPr>
          <w:p w14:paraId="2AE15407" w14:textId="77777777" w:rsidR="00694DE2" w:rsidRPr="00676355" w:rsidRDefault="00694DE2" w:rsidP="00694DE2">
            <w:pPr>
              <w:pStyle w:val="Corpsdetexte3"/>
              <w:jc w:val="left"/>
              <w:rPr>
                <w:rFonts w:ascii="Lucida Sans" w:hAnsi="Lucida Sans"/>
                <w:sz w:val="20"/>
                <w:szCs w:val="20"/>
                <w:lang w:val="en-US"/>
              </w:rPr>
            </w:pPr>
            <w:r w:rsidRPr="00676355">
              <w:rPr>
                <w:rFonts w:ascii="Lucida Sans" w:hAnsi="Lucida Sans"/>
                <w:sz w:val="20"/>
                <w:szCs w:val="20"/>
                <w:lang w:val="en-US"/>
              </w:rPr>
              <w:t>per IPC-SM-840, class H</w:t>
            </w:r>
          </w:p>
        </w:tc>
      </w:tr>
    </w:tbl>
    <w:p w14:paraId="2E5564A4" w14:textId="77777777" w:rsidR="004D7A03" w:rsidRDefault="004D7A03">
      <w:pPr>
        <w:rPr>
          <w:lang w:val="en-US"/>
        </w:rPr>
      </w:pPr>
    </w:p>
    <w:p w14:paraId="1D02B608" w14:textId="77777777" w:rsidR="004D7A03" w:rsidRDefault="004D7A03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C0E0B34" w14:textId="77777777" w:rsidR="007D02AD" w:rsidRDefault="007D02AD">
      <w:pPr>
        <w:rPr>
          <w:lang w:val="en-US"/>
        </w:rPr>
      </w:pPr>
    </w:p>
    <w:tbl>
      <w:tblPr>
        <w:tblW w:w="86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7"/>
        <w:gridCol w:w="6681"/>
      </w:tblGrid>
      <w:tr w:rsidR="004D7A03" w:rsidRPr="00676355" w14:paraId="66C663F7" w14:textId="77777777" w:rsidTr="00303E16">
        <w:trPr>
          <w:cantSplit/>
          <w:tblHeader/>
        </w:trPr>
        <w:tc>
          <w:tcPr>
            <w:tcW w:w="1977" w:type="dxa"/>
            <w:tcBorders>
              <w:top w:val="single" w:sz="12" w:space="0" w:color="000000"/>
            </w:tcBorders>
            <w:shd w:val="solid" w:color="000080" w:fill="C0C0C0"/>
          </w:tcPr>
          <w:p w14:paraId="11D08982" w14:textId="77777777" w:rsidR="004D7A03" w:rsidRPr="00676355" w:rsidRDefault="004D7A03" w:rsidP="000B2C34">
            <w:pPr>
              <w:pStyle w:val="Textebrut"/>
              <w:jc w:val="center"/>
              <w:rPr>
                <w:rFonts w:ascii="Lucida Sans" w:eastAsia="MS Mincho" w:hAnsi="Lucida Sans"/>
                <w:b/>
                <w:bCs/>
                <w:color w:val="FF6600"/>
                <w:sz w:val="24"/>
                <w:szCs w:val="24"/>
                <w:lang w:val="en-US"/>
              </w:rPr>
            </w:pPr>
            <w:r w:rsidRPr="00676355">
              <w:rPr>
                <w:rFonts w:ascii="Lucida Sans" w:eastAsia="MS Mincho" w:hAnsi="Lucida Sans"/>
                <w:b/>
                <w:bCs/>
                <w:color w:val="FF6600"/>
                <w:sz w:val="24"/>
                <w:szCs w:val="24"/>
                <w:lang w:val="en-US"/>
              </w:rPr>
              <w:t>Aspect</w:t>
            </w:r>
          </w:p>
        </w:tc>
        <w:tc>
          <w:tcPr>
            <w:tcW w:w="6681" w:type="dxa"/>
            <w:tcBorders>
              <w:top w:val="single" w:sz="12" w:space="0" w:color="000000"/>
            </w:tcBorders>
            <w:shd w:val="solid" w:color="000080" w:fill="C0C0C0"/>
          </w:tcPr>
          <w:p w14:paraId="0837FBE0" w14:textId="77777777" w:rsidR="004D7A03" w:rsidRPr="00676355" w:rsidRDefault="004D7A03" w:rsidP="000B2C34">
            <w:pPr>
              <w:autoSpaceDE w:val="0"/>
              <w:autoSpaceDN w:val="0"/>
              <w:adjustRightInd w:val="0"/>
              <w:jc w:val="center"/>
              <w:rPr>
                <w:rFonts w:ascii="Lucida Sans" w:hAnsi="Lucida Sans"/>
                <w:b/>
                <w:bCs/>
                <w:color w:val="FF6600"/>
                <w:sz w:val="24"/>
                <w:szCs w:val="24"/>
                <w:lang w:val="en-US"/>
              </w:rPr>
            </w:pPr>
            <w:r w:rsidRPr="00676355">
              <w:rPr>
                <w:rFonts w:ascii="Lucida Sans" w:hAnsi="Lucida Sans"/>
                <w:b/>
                <w:bCs/>
                <w:color w:val="FF6600"/>
                <w:sz w:val="24"/>
                <w:szCs w:val="24"/>
                <w:lang w:val="en-US"/>
              </w:rPr>
              <w:t>Requirement</w:t>
            </w:r>
          </w:p>
        </w:tc>
      </w:tr>
      <w:tr w:rsidR="004D7A03" w:rsidRPr="00A113C5" w14:paraId="3C033F73" w14:textId="77777777" w:rsidTr="00303E16">
        <w:tc>
          <w:tcPr>
            <w:tcW w:w="1977" w:type="dxa"/>
            <w:shd w:val="clear" w:color="auto" w:fill="auto"/>
          </w:tcPr>
          <w:p w14:paraId="63F5DF48" w14:textId="77777777" w:rsidR="004D7A03" w:rsidRPr="00DA23CA" w:rsidRDefault="004D7A03" w:rsidP="000B2C34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 w:rsidRPr="001D0668">
              <w:rPr>
                <w:rFonts w:ascii="Lucida Sans" w:eastAsia="MS Mincho" w:hAnsi="Lucida Sans"/>
                <w:lang w:val="en-US"/>
              </w:rPr>
              <w:t>Plating</w:t>
            </w:r>
          </w:p>
        </w:tc>
        <w:tc>
          <w:tcPr>
            <w:tcW w:w="6681" w:type="dxa"/>
            <w:shd w:val="clear" w:color="auto" w:fill="auto"/>
          </w:tcPr>
          <w:p w14:paraId="6A83C437" w14:textId="77777777" w:rsidR="00C0194A" w:rsidRPr="00055D4C" w:rsidRDefault="00055D4C" w:rsidP="00EE6C6F">
            <w:pPr>
              <w:pStyle w:val="Corpsdetexte3"/>
              <w:numPr>
                <w:ilvl w:val="0"/>
                <w:numId w:val="15"/>
              </w:numPr>
              <w:tabs>
                <w:tab w:val="num" w:pos="386"/>
              </w:tabs>
              <w:ind w:left="386"/>
              <w:jc w:val="left"/>
              <w:rPr>
                <w:rFonts w:ascii="Lucida Sans" w:hAnsi="Lucida Sans"/>
                <w:u w:val="single"/>
                <w:lang w:val="en-US"/>
              </w:rPr>
            </w:pPr>
            <w:r w:rsidRPr="00055D4C">
              <w:rPr>
                <w:rFonts w:ascii="Lucida Sans" w:hAnsi="Lucida Sans"/>
                <w:sz w:val="20"/>
                <w:szCs w:val="20"/>
                <w:lang w:val="en-US"/>
              </w:rPr>
              <w:t xml:space="preserve">All exposed conductive pattern areas not covered with solder mask shall be plated with </w:t>
            </w:r>
            <w:r w:rsidRPr="00055D4C">
              <w:rPr>
                <w:rFonts w:ascii="Lucida Sans" w:hAnsi="Lucida Sans"/>
                <w:i/>
                <w:sz w:val="20"/>
                <w:szCs w:val="20"/>
                <w:lang w:val="en-US"/>
              </w:rPr>
              <w:t>Immersion Gold over Electrolysis Nickel over copper (ENIG)</w:t>
            </w:r>
          </w:p>
          <w:p w14:paraId="5C0B63DF" w14:textId="77777777" w:rsidR="004D7A03" w:rsidRPr="00350BBB" w:rsidRDefault="004D7A03" w:rsidP="00350BBB">
            <w:pPr>
              <w:pStyle w:val="Paragraphedeliste"/>
              <w:numPr>
                <w:ilvl w:val="0"/>
                <w:numId w:val="15"/>
              </w:numPr>
              <w:tabs>
                <w:tab w:val="num" w:pos="386"/>
              </w:tabs>
              <w:autoSpaceDE w:val="0"/>
              <w:autoSpaceDN w:val="0"/>
              <w:adjustRightInd w:val="0"/>
              <w:spacing w:after="120"/>
              <w:ind w:left="389"/>
              <w:contextualSpacing w:val="0"/>
              <w:jc w:val="left"/>
              <w:rPr>
                <w:rFonts w:ascii="Lucida Sans" w:hAnsi="Lucida Sans"/>
                <w:spacing w:val="0"/>
                <w:lang w:val="en-US"/>
              </w:rPr>
            </w:pPr>
            <w:r w:rsidRPr="00B16B13">
              <w:rPr>
                <w:rFonts w:ascii="Lucida Sans" w:hAnsi="Lucida Sans"/>
                <w:lang w:val="en-US"/>
              </w:rPr>
              <w:t>Surface mount pad plating must be flat to a maximum of 3 mils above board surface;</w:t>
            </w:r>
          </w:p>
        </w:tc>
      </w:tr>
      <w:tr w:rsidR="000F34A1" w:rsidRPr="00A113C5" w14:paraId="33FCC098" w14:textId="77777777" w:rsidTr="00303E16">
        <w:tc>
          <w:tcPr>
            <w:tcW w:w="1977" w:type="dxa"/>
            <w:shd w:val="clear" w:color="auto" w:fill="auto"/>
          </w:tcPr>
          <w:p w14:paraId="63A5E5A8" w14:textId="77777777" w:rsidR="000F34A1" w:rsidRPr="001D0668" w:rsidRDefault="000F34A1" w:rsidP="000B2C34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>
              <w:rPr>
                <w:rFonts w:ascii="Lucida Sans" w:eastAsia="MS Mincho" w:hAnsi="Lucida Sans"/>
                <w:lang w:val="en-US"/>
              </w:rPr>
              <w:t>Via</w:t>
            </w:r>
          </w:p>
        </w:tc>
        <w:tc>
          <w:tcPr>
            <w:tcW w:w="6681" w:type="dxa"/>
            <w:shd w:val="clear" w:color="auto" w:fill="auto"/>
          </w:tcPr>
          <w:p w14:paraId="6E6857CA" w14:textId="77777777" w:rsidR="00C0194A" w:rsidRPr="00055D4C" w:rsidRDefault="002B2108" w:rsidP="00C0194A">
            <w:pPr>
              <w:pStyle w:val="Corpsdetexte3"/>
              <w:numPr>
                <w:ilvl w:val="0"/>
                <w:numId w:val="15"/>
              </w:numPr>
              <w:tabs>
                <w:tab w:val="num" w:pos="386"/>
              </w:tabs>
              <w:ind w:left="386"/>
              <w:jc w:val="left"/>
              <w:rPr>
                <w:rFonts w:ascii="Lucida Sans" w:hAnsi="Lucida Sans"/>
                <w:sz w:val="20"/>
                <w:szCs w:val="20"/>
                <w:lang w:val="en-US"/>
              </w:rPr>
            </w:pPr>
            <w:r>
              <w:rPr>
                <w:rFonts w:ascii="Lucida Sans" w:hAnsi="Lucida Sans"/>
                <w:sz w:val="20"/>
                <w:szCs w:val="20"/>
                <w:lang w:val="en-US"/>
              </w:rPr>
              <w:t>Full Stack via from Layer 1 to Layer 1</w:t>
            </w:r>
            <w:r w:rsidR="004146E4">
              <w:rPr>
                <w:rFonts w:ascii="Lucida Sans" w:hAnsi="Lucida Sans"/>
                <w:sz w:val="20"/>
                <w:szCs w:val="20"/>
                <w:lang w:val="en-US"/>
              </w:rPr>
              <w:t>4</w:t>
            </w:r>
            <w:r>
              <w:rPr>
                <w:rFonts w:ascii="Lucida Sans" w:hAnsi="Lucida Sans"/>
                <w:sz w:val="20"/>
                <w:szCs w:val="20"/>
                <w:lang w:val="en-US"/>
              </w:rPr>
              <w:t xml:space="preserve">   </w:t>
            </w:r>
          </w:p>
        </w:tc>
      </w:tr>
      <w:tr w:rsidR="004D7A03" w:rsidRPr="00A113C5" w14:paraId="2F9CDF9A" w14:textId="77777777" w:rsidTr="00303E16">
        <w:tc>
          <w:tcPr>
            <w:tcW w:w="1977" w:type="dxa"/>
            <w:shd w:val="clear" w:color="auto" w:fill="auto"/>
          </w:tcPr>
          <w:p w14:paraId="02754364" w14:textId="77777777" w:rsidR="004D7A03" w:rsidRPr="00DA23CA" w:rsidRDefault="004D7A03" w:rsidP="000B2C34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 w:rsidRPr="00DA23CA">
              <w:rPr>
                <w:rFonts w:ascii="Lucida Sans" w:eastAsia="MS Mincho" w:hAnsi="Lucida Sans"/>
                <w:lang w:val="en-US"/>
              </w:rPr>
              <w:t>Silkscreen on top and bottom layer</w:t>
            </w:r>
          </w:p>
        </w:tc>
        <w:tc>
          <w:tcPr>
            <w:tcW w:w="6681" w:type="dxa"/>
            <w:shd w:val="clear" w:color="auto" w:fill="auto"/>
          </w:tcPr>
          <w:p w14:paraId="67A70155" w14:textId="77777777" w:rsidR="004D7A03" w:rsidRDefault="004D7A03" w:rsidP="000B2C34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20"/>
              <w:ind w:left="389"/>
              <w:contextualSpacing w:val="0"/>
              <w:jc w:val="left"/>
              <w:rPr>
                <w:rFonts w:ascii="Lucida Sans" w:hAnsi="Lucida Sans"/>
                <w:lang w:val="en-US"/>
              </w:rPr>
            </w:pPr>
            <w:r w:rsidRPr="00B16B13">
              <w:rPr>
                <w:rFonts w:ascii="Lucida Sans" w:hAnsi="Lucida Sans"/>
                <w:spacing w:val="0"/>
                <w:lang w:val="en-US"/>
              </w:rPr>
              <w:t>White, permanent, organic,</w:t>
            </w:r>
            <w:r w:rsidRPr="00B16B13">
              <w:rPr>
                <w:rFonts w:ascii="Lucida Sans" w:hAnsi="Lucida Sans"/>
                <w:lang w:val="en-US"/>
              </w:rPr>
              <w:t xml:space="preserve"> non-conductive ink;</w:t>
            </w:r>
          </w:p>
          <w:p w14:paraId="0CEB07F4" w14:textId="77777777" w:rsidR="00C0194A" w:rsidRPr="00055D4C" w:rsidRDefault="004D7A03" w:rsidP="00C0194A">
            <w:pPr>
              <w:pStyle w:val="Paragraphedeliste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86"/>
              <w:jc w:val="left"/>
              <w:rPr>
                <w:rFonts w:ascii="Lucida Sans" w:hAnsi="Lucida Sans"/>
                <w:spacing w:val="0"/>
                <w:lang w:val="en-US"/>
              </w:rPr>
            </w:pPr>
            <w:r w:rsidRPr="00B16B13">
              <w:rPr>
                <w:rFonts w:ascii="Lucida Sans" w:hAnsi="Lucida Sans"/>
                <w:lang w:val="en-US"/>
              </w:rPr>
              <w:t>There shall be no silkscreen on any sold</w:t>
            </w:r>
            <w:r>
              <w:rPr>
                <w:rFonts w:ascii="Lucida Sans" w:hAnsi="Lucida Sans"/>
                <w:lang w:val="en-US"/>
              </w:rPr>
              <w:t>er</w:t>
            </w:r>
            <w:r w:rsidRPr="00B16B13">
              <w:rPr>
                <w:rFonts w:ascii="Lucida Sans" w:hAnsi="Lucida Sans"/>
                <w:lang w:val="en-US"/>
              </w:rPr>
              <w:t>able component pad;</w:t>
            </w:r>
          </w:p>
        </w:tc>
      </w:tr>
      <w:tr w:rsidR="004D7A03" w:rsidRPr="00A113C5" w14:paraId="0BA78D5F" w14:textId="77777777" w:rsidTr="00303E16">
        <w:tc>
          <w:tcPr>
            <w:tcW w:w="1977" w:type="dxa"/>
            <w:shd w:val="clear" w:color="auto" w:fill="auto"/>
          </w:tcPr>
          <w:p w14:paraId="303AE71F" w14:textId="77777777" w:rsidR="004D7A03" w:rsidRPr="00DA23CA" w:rsidRDefault="004D7A03" w:rsidP="000B2C34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 w:rsidRPr="00DA23CA">
              <w:rPr>
                <w:rFonts w:ascii="Lucida Sans" w:hAnsi="Lucida Sans"/>
                <w:lang w:val="en-US"/>
              </w:rPr>
              <w:t>Standard logos, manufacturer's id and date code</w:t>
            </w:r>
          </w:p>
        </w:tc>
        <w:tc>
          <w:tcPr>
            <w:tcW w:w="6681" w:type="dxa"/>
            <w:shd w:val="clear" w:color="auto" w:fill="auto"/>
          </w:tcPr>
          <w:p w14:paraId="5EC1515F" w14:textId="77777777" w:rsidR="004D7A03" w:rsidRPr="00C0194A" w:rsidRDefault="004D7A03" w:rsidP="000B2C34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86"/>
              <w:jc w:val="left"/>
              <w:rPr>
                <w:rFonts w:ascii="Lucida Sans" w:hAnsi="Lucida Sans"/>
                <w:spacing w:val="0"/>
                <w:lang w:val="en-US"/>
              </w:rPr>
            </w:pPr>
            <w:r w:rsidRPr="00B16B13">
              <w:rPr>
                <w:rFonts w:ascii="Lucida Sans" w:hAnsi="Lucida Sans"/>
                <w:lang w:val="en-US"/>
              </w:rPr>
              <w:t>CSA and UL logos, manufacturer's identification and date code letter shall be rendered in silkscreen on the bottom side of the board;</w:t>
            </w:r>
          </w:p>
          <w:p w14:paraId="395BA3CC" w14:textId="77777777" w:rsidR="00C0194A" w:rsidRPr="00C0194A" w:rsidRDefault="00C0194A" w:rsidP="00C0194A">
            <w:pPr>
              <w:autoSpaceDE w:val="0"/>
              <w:autoSpaceDN w:val="0"/>
              <w:adjustRightInd w:val="0"/>
              <w:jc w:val="left"/>
              <w:rPr>
                <w:rFonts w:ascii="Lucida Sans" w:hAnsi="Lucida Sans"/>
                <w:spacing w:val="0"/>
                <w:lang w:val="en-US"/>
              </w:rPr>
            </w:pPr>
          </w:p>
        </w:tc>
      </w:tr>
      <w:tr w:rsidR="004D7A03" w:rsidRPr="00A113C5" w14:paraId="41ADD1D1" w14:textId="77777777" w:rsidTr="00303E16">
        <w:tc>
          <w:tcPr>
            <w:tcW w:w="1977" w:type="dxa"/>
            <w:shd w:val="clear" w:color="auto" w:fill="auto"/>
          </w:tcPr>
          <w:p w14:paraId="35E73B32" w14:textId="77777777" w:rsidR="004D7A03" w:rsidRPr="00DA23CA" w:rsidRDefault="004D7A03" w:rsidP="000B2C34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 w:rsidRPr="00DA23CA">
              <w:rPr>
                <w:rFonts w:ascii="Lucida Sans" w:eastAsia="MS Mincho" w:hAnsi="Lucida Sans"/>
                <w:lang w:val="en-US"/>
              </w:rPr>
              <w:t>Mechanical behavior</w:t>
            </w:r>
          </w:p>
        </w:tc>
        <w:tc>
          <w:tcPr>
            <w:tcW w:w="6681" w:type="dxa"/>
            <w:shd w:val="clear" w:color="auto" w:fill="auto"/>
          </w:tcPr>
          <w:p w14:paraId="02D6C429" w14:textId="77777777" w:rsidR="004D7A03" w:rsidRDefault="004D7A03" w:rsidP="000B2C34">
            <w:pPr>
              <w:pStyle w:val="Corpsdetexte3"/>
              <w:numPr>
                <w:ilvl w:val="0"/>
                <w:numId w:val="20"/>
              </w:numPr>
              <w:ind w:left="386"/>
              <w:jc w:val="left"/>
              <w:rPr>
                <w:rFonts w:ascii="Lucida Sans" w:hAnsi="Lucida Sans"/>
                <w:sz w:val="20"/>
                <w:szCs w:val="20"/>
                <w:lang w:val="en-US"/>
              </w:rPr>
            </w:pPr>
            <w:r w:rsidRPr="00DA23CA">
              <w:rPr>
                <w:rFonts w:ascii="Lucida Sans" w:hAnsi="Lucida Sans"/>
                <w:sz w:val="20"/>
                <w:szCs w:val="20"/>
                <w:lang w:val="en-US"/>
              </w:rPr>
              <w:t>Warp or twist of board shall not exceed 1%;</w:t>
            </w:r>
            <w:r>
              <w:rPr>
                <w:rFonts w:ascii="Lucida Sans" w:hAnsi="Lucida Sans"/>
                <w:sz w:val="20"/>
                <w:szCs w:val="20"/>
                <w:lang w:val="en-US"/>
              </w:rPr>
              <w:t xml:space="preserve"> </w:t>
            </w:r>
          </w:p>
          <w:p w14:paraId="043007F4" w14:textId="77777777" w:rsidR="00C0194A" w:rsidRPr="00DA23CA" w:rsidRDefault="00C0194A" w:rsidP="00C0194A">
            <w:pPr>
              <w:pStyle w:val="Corpsdetexte3"/>
              <w:jc w:val="left"/>
              <w:rPr>
                <w:rFonts w:ascii="Lucida Sans" w:hAnsi="Lucida Sans"/>
                <w:sz w:val="20"/>
                <w:szCs w:val="20"/>
                <w:lang w:val="en-US"/>
              </w:rPr>
            </w:pPr>
          </w:p>
        </w:tc>
      </w:tr>
      <w:tr w:rsidR="004D7A03" w:rsidRPr="00A113C5" w14:paraId="59ADFDFD" w14:textId="77777777" w:rsidTr="00303E16">
        <w:tc>
          <w:tcPr>
            <w:tcW w:w="1977" w:type="dxa"/>
            <w:shd w:val="clear" w:color="auto" w:fill="auto"/>
          </w:tcPr>
          <w:p w14:paraId="445715E9" w14:textId="77777777" w:rsidR="004D7A03" w:rsidRPr="00DA23CA" w:rsidRDefault="004D7A03" w:rsidP="000B2C34">
            <w:pPr>
              <w:pStyle w:val="Textebrut"/>
              <w:jc w:val="right"/>
              <w:rPr>
                <w:rFonts w:ascii="Lucida Sans" w:eastAsia="MS Mincho" w:hAnsi="Lucida Sans"/>
                <w:lang w:val="en-US"/>
              </w:rPr>
            </w:pPr>
            <w:r w:rsidRPr="00DA23CA">
              <w:rPr>
                <w:rFonts w:ascii="Lucida Sans" w:eastAsia="MS Mincho" w:hAnsi="Lucida Sans"/>
                <w:lang w:val="en-US"/>
              </w:rPr>
              <w:t>Electrical testing</w:t>
            </w:r>
          </w:p>
        </w:tc>
        <w:tc>
          <w:tcPr>
            <w:tcW w:w="6681" w:type="dxa"/>
            <w:shd w:val="clear" w:color="auto" w:fill="auto"/>
          </w:tcPr>
          <w:p w14:paraId="5BF051C7" w14:textId="77777777" w:rsidR="004D7A03" w:rsidRDefault="004D7A03" w:rsidP="000B2C34">
            <w:pPr>
              <w:pStyle w:val="Textebrut"/>
              <w:numPr>
                <w:ilvl w:val="0"/>
                <w:numId w:val="20"/>
              </w:numPr>
              <w:ind w:left="386"/>
              <w:jc w:val="left"/>
              <w:rPr>
                <w:rFonts w:ascii="Lucida Sans" w:hAnsi="Lucida Sans"/>
                <w:lang w:val="en-US"/>
              </w:rPr>
            </w:pPr>
            <w:r w:rsidRPr="00DA23CA">
              <w:rPr>
                <w:rFonts w:ascii="Lucida Sans" w:hAnsi="Lucida Sans"/>
                <w:lang w:val="en-US"/>
              </w:rPr>
              <w:t>100% netlist electrical verification for opens and shorts;</w:t>
            </w:r>
          </w:p>
          <w:p w14:paraId="2D7E19BC" w14:textId="77777777" w:rsidR="00C0194A" w:rsidRPr="00C61F37" w:rsidRDefault="00C0194A" w:rsidP="00C0194A">
            <w:pPr>
              <w:pStyle w:val="Textebrut"/>
              <w:jc w:val="left"/>
              <w:rPr>
                <w:rFonts w:ascii="Lucida Sans" w:hAnsi="Lucida Sans"/>
                <w:lang w:val="en-US"/>
              </w:rPr>
            </w:pPr>
          </w:p>
        </w:tc>
      </w:tr>
    </w:tbl>
    <w:p w14:paraId="02F5B1B3" w14:textId="77777777" w:rsidR="00B8019D" w:rsidRDefault="00B8019D" w:rsidP="00570A43">
      <w:pPr>
        <w:pStyle w:val="Corpsdetexte"/>
        <w:rPr>
          <w:lang w:val="en-US"/>
        </w:rPr>
      </w:pPr>
    </w:p>
    <w:tbl>
      <w:tblPr>
        <w:tblW w:w="86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7"/>
        <w:gridCol w:w="6681"/>
      </w:tblGrid>
      <w:tr w:rsidR="00214727" w:rsidRPr="009F5A3C" w14:paraId="5280D226" w14:textId="77777777" w:rsidTr="00343630">
        <w:trPr>
          <w:cantSplit/>
        </w:trPr>
        <w:tc>
          <w:tcPr>
            <w:tcW w:w="197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FFF00"/>
          </w:tcPr>
          <w:p w14:paraId="26AECAE3" w14:textId="77777777" w:rsidR="00214727" w:rsidRPr="00676355" w:rsidRDefault="00E767F9" w:rsidP="00A273DB">
            <w:pPr>
              <w:pStyle w:val="Textebrut"/>
              <w:jc w:val="center"/>
              <w:rPr>
                <w:rFonts w:ascii="Lucida Sans" w:eastAsia="MS Mincho" w:hAnsi="Lucida Sans"/>
                <w:lang w:val="en-US"/>
              </w:rPr>
            </w:pPr>
            <w:r>
              <w:rPr>
                <w:rFonts w:ascii="Lucida Sans" w:hAnsi="Lucida Sans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C391211" wp14:editId="4476FFE6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2217999</wp:posOffset>
                      </wp:positionV>
                      <wp:extent cx="212725" cy="69850"/>
                      <wp:effectExtent l="0" t="0" r="0" b="6350"/>
                      <wp:wrapNone/>
                      <wp:docPr id="99" name="Zone de text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725" cy="69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7FF16E" w14:textId="77777777" w:rsidR="00E767F9" w:rsidRPr="00E767F9" w:rsidRDefault="00E767F9">
                                  <w:pPr>
                                    <w:rPr>
                                      <w:sz w:val="2"/>
                                    </w:rPr>
                                  </w:pPr>
                                  <w:r w:rsidRPr="00E767F9">
                                    <w:rPr>
                                      <w:sz w:val="10"/>
                                    </w:rPr>
                                    <w:t>500mils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F0F8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99" o:spid="_x0000_s1026" type="#_x0000_t202" style="position:absolute;left:0;text-align:left;margin-left:90.05pt;margin-top:174.65pt;width:16.75pt;height: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" fillcolor="white [3201]" stroked="f" strokeweight=".5pt">
                      <v:textbox inset="0,0,0,0">
                        <w:txbxContent>
                          <w:p w:rsidR="00E767F9" w:rsidRPr="00E767F9" w:rsidRDefault="00E767F9">
                            <w:pPr>
                              <w:rPr>
                                <w:sz w:val="2"/>
                              </w:rPr>
                            </w:pPr>
                            <w:r w:rsidRPr="00E767F9">
                              <w:rPr>
                                <w:sz w:val="10"/>
                              </w:rPr>
                              <w:t>500mils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214727">
              <w:rPr>
                <w:rFonts w:ascii="Lucida Sans" w:eastAsia="MS Mincho" w:hAnsi="Lucida Sans"/>
                <w:lang w:val="en-US"/>
              </w:rPr>
              <w:t>Panelization</w:t>
            </w:r>
            <w:proofErr w:type="spellEnd"/>
          </w:p>
        </w:tc>
        <w:tc>
          <w:tcPr>
            <w:tcW w:w="6681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</w:tcPr>
          <w:p w14:paraId="1AAA3C6A" w14:textId="77777777" w:rsidR="00E767F9" w:rsidRDefault="00E767F9" w:rsidP="00A273DB">
            <w:pPr>
              <w:pStyle w:val="Textebrut"/>
              <w:ind w:left="386" w:hanging="360"/>
              <w:rPr>
                <w:rFonts w:ascii="Lucida Sans" w:hAnsi="Lucida Sans"/>
                <w:lang w:val="en-US"/>
              </w:rPr>
            </w:pPr>
          </w:p>
          <w:p w14:paraId="0FDC5FBD" w14:textId="77777777" w:rsidR="00882327" w:rsidRDefault="00882327" w:rsidP="00A273DB">
            <w:pPr>
              <w:pStyle w:val="Textebrut"/>
              <w:ind w:left="386" w:hanging="360"/>
              <w:rPr>
                <w:rFonts w:ascii="Lucida Sans" w:hAnsi="Lucida Sans"/>
                <w:lang w:val="en-US"/>
              </w:rPr>
            </w:pPr>
            <w:r>
              <w:rPr>
                <w:rFonts w:ascii="Lucida Sans" w:hAnsi="Lucida Sans"/>
                <w:lang w:val="en-US"/>
              </w:rPr>
              <w:t>Mouse bite</w:t>
            </w:r>
          </w:p>
          <w:p w14:paraId="1451961A" w14:textId="77777777" w:rsidR="00214727" w:rsidRDefault="00E767F9" w:rsidP="00A273DB">
            <w:pPr>
              <w:pStyle w:val="Textebrut"/>
              <w:ind w:left="386" w:hanging="360"/>
              <w:rPr>
                <w:rFonts w:ascii="Lucida Sans" w:hAnsi="Lucida Sans"/>
                <w:lang w:val="en-US"/>
              </w:rPr>
            </w:pPr>
            <w:r>
              <w:rPr>
                <w:rFonts w:ascii="Lucida Sans" w:hAnsi="Lucida Sans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443FFB6" wp14:editId="5FB5A4D5">
                      <wp:simplePos x="0" y="0"/>
                      <wp:positionH relativeFrom="column">
                        <wp:posOffset>85892</wp:posOffset>
                      </wp:positionH>
                      <wp:positionV relativeFrom="paragraph">
                        <wp:posOffset>87518</wp:posOffset>
                      </wp:positionV>
                      <wp:extent cx="212725" cy="69850"/>
                      <wp:effectExtent l="0" t="0" r="0" b="6350"/>
                      <wp:wrapNone/>
                      <wp:docPr id="98" name="Zone de text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725" cy="69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0B7385" w14:textId="77777777" w:rsidR="00E767F9" w:rsidRPr="00E767F9" w:rsidRDefault="00E767F9">
                                  <w:pPr>
                                    <w:rPr>
                                      <w:sz w:val="2"/>
                                    </w:rPr>
                                  </w:pPr>
                                  <w:r w:rsidRPr="00E767F9">
                                    <w:rPr>
                                      <w:sz w:val="10"/>
                                    </w:rPr>
                                    <w:t>500mils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547123" id="Zone de texte 98" o:spid="_x0000_s1027" type="#_x0000_t202" style="position:absolute;left:0;text-align:left;margin-left:6.75pt;margin-top:6.9pt;width:16.75pt;height: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" fillcolor="white [3201]" stroked="f" strokeweight=".5pt">
                      <v:textbox inset="0,0,0,0">
                        <w:txbxContent>
                          <w:p w:rsidR="00E767F9" w:rsidRPr="00E767F9" w:rsidRDefault="00E767F9">
                            <w:pPr>
                              <w:rPr>
                                <w:sz w:val="2"/>
                              </w:rPr>
                            </w:pPr>
                            <w:r w:rsidRPr="00E767F9">
                              <w:rPr>
                                <w:sz w:val="10"/>
                              </w:rPr>
                              <w:t>500mils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Lucida Sans" w:hAnsi="Lucida Sans"/>
                <w:noProof/>
                <w:lang w:eastAsia="fr-CA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568176AA" wp14:editId="3FB23831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120015</wp:posOffset>
                      </wp:positionV>
                      <wp:extent cx="210819" cy="160019"/>
                      <wp:effectExtent l="0" t="0" r="18415" b="12065"/>
                      <wp:wrapNone/>
                      <wp:docPr id="16" name="Groupe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819" cy="160019"/>
                                <a:chOff x="0" y="0"/>
                                <a:chExt cx="210819" cy="160019"/>
                              </a:xfrm>
                            </wpg:grpSpPr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22225" y="28575"/>
                                  <a:ext cx="161925" cy="108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Ellipse 8"/>
                              <wps:cNvSpPr/>
                              <wps:spPr>
                                <a:xfrm>
                                  <a:off x="0" y="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Ellipse 9"/>
                              <wps:cNvSpPr/>
                              <wps:spPr>
                                <a:xfrm>
                                  <a:off x="0" y="11430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Ellipse 10"/>
                              <wps:cNvSpPr/>
                              <wps:spPr>
                                <a:xfrm>
                                  <a:off x="82550" y="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Ellipse 11"/>
                              <wps:cNvSpPr/>
                              <wps:spPr>
                                <a:xfrm>
                                  <a:off x="79375" y="11430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Ellipse 12"/>
                              <wps:cNvSpPr/>
                              <wps:spPr>
                                <a:xfrm>
                                  <a:off x="165100" y="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Ellipse 13"/>
                              <wps:cNvSpPr/>
                              <wps:spPr>
                                <a:xfrm>
                                  <a:off x="161925" y="11430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A7E1C9" id="Groupe 16" o:spid="_x0000_s1026" style="position:absolute;margin-left:28.25pt;margin-top:9.45pt;width:16.6pt;height:12.6pt;z-index:251668480" coordsize="210819,16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">
                      <v:rect id="Rectangle 15" o:spid="_x0000_s1027" style="position:absolute;left:22225;top:28575;width:161925;height:10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jUcEA&#10;AADbAAAADwAAAGRycy9kb3ducmV2LnhtbERPyWrDMBC9B/IPYgK9JXJLE4IbxZRAtkMPSQu9DtbY&#10;MrZGxlK9/H1UKPQ2j7fOLhttI3rqfOVYwfMqAUGcO11xqeDr87jcgvABWWPjmBRM5CHbz2c7TLUb&#10;+Eb9PZQihrBPUYEJoU2l9Lkhi37lWuLIFa6zGCLsSqk7HGK4beRLkmykxYpjg8GWDoby+v5jFdQf&#10;17pqL9uiOJlpPUz4HcbXs1JPi/H9DUSgMfyL/9wXHeev4feXeID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uI1HBAAAA2wAAAA8AAAAAAAAAAAAAAAAAmAIAAGRycy9kb3du&#10;cmV2LnhtbFBLBQYAAAAABAAEAPUAAACGAwAAAAA=&#10;" fillcolor="white [3212]" strokecolor="black [3213]" strokeweight=".25pt"/>
                      <v:oval id="Ellipse 8" o:spid="_x0000_s1028" style="position:absolute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XicQA&#10;AADaAAAADwAAAGRycy9kb3ducmV2LnhtbESPT2sCMRTE70K/Q3iF3jTbgkVWo9hCqUovbovi7bl5&#10;bhY3L8sm3T/fvikIHoeZ3wyzWPW2Ei01vnSs4HmSgCDOnS65UPDz/TGegfABWWPlmBQM5GG1fBgt&#10;MNWu4z21WShELGGfogITQp1K6XNDFv3E1cTRu7jGYoiyKaRusIvltpIvSfIqLZYcFwzW9G4ov2a/&#10;VsHsq91lV3MKb+vPg26P9fQ8+K1ST4/9eg4iUB/u4Ru90ZGD/yvxBs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414nEAAAA2gAAAA8AAAAAAAAAAAAAAAAAmAIAAGRycy9k&#10;b3ducmV2LnhtbFBLBQYAAAAABAAEAPUAAACJAwAAAAA=&#10;" fillcolor="white [3212]" strokecolor="black [3213]" strokeweight=".25pt"/>
                      <v:oval id="Ellipse 9" o:spid="_x0000_s1029" style="position:absolute;top:114300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RyEsQA&#10;AADaAAAADwAAAGRycy9kb3ducmV2LnhtbESPQWvCQBSE70L/w/IKvZmNgsVGV7EFUYuXpqL09pp9&#10;ZoPZtyG7jfHfdwtCj8PMfMPMl72tRUetrxwrGCUpCOLC6YpLBYfP9XAKwgdkjbVjUnAjD8vFw2CO&#10;mXZX/qAuD6WIEPYZKjAhNJmUvjBk0SeuIY7e2bUWQ5RtKXWL1wi3tRyn6bO0WHFcMNjQm6Hikv9Y&#10;BdN9955fzFd4XW2Oujs1k++b3yn19NivZiAC9eE/fG9vtYIX+LsSb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0chLEAAAA2gAAAA8AAAAAAAAAAAAAAAAAmAIAAGRycy9k&#10;b3ducmV2LnhtbFBLBQYAAAAABAAEAPUAAACJAwAAAAA=&#10;" fillcolor="white [3212]" strokecolor="black [3213]" strokeweight=".25pt"/>
                      <v:oval id="Ellipse 10" o:spid="_x0000_s1030" style="position:absolute;left:82550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aTIcUA&#10;AADbAAAADwAAAGRycy9kb3ducmV2LnhtbESPQWvCQBCF7wX/wzKCt7qxYJHUVVQo2tJLU7H0Ns2O&#10;2WB2NmS3Mf77zqHQ2wzvzXvfLNeDb1RPXawDG5hNM1DEZbA1VwaOH8/3C1AxIVtsApOBG0VYr0Z3&#10;S8xtuPI79UWqlIRwzNGAS6nNtY6lI49xGlpi0c6h85hk7SptO7xKuG/0Q5Y9ao81S4PDlnaOykvx&#10;4w0s3vrX4uK+0nazP9n+s51/3+KLMZPxsHkClWhI/+a/64MVfKGXX2QAv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5pMhxQAAANsAAAAPAAAAAAAAAAAAAAAAAJgCAABkcnMv&#10;ZG93bnJldi54bWxQSwUGAAAAAAQABAD1AAAAigMAAAAA&#10;" fillcolor="white [3212]" strokecolor="black [3213]" strokeweight=".25pt"/>
                      <v:oval id="Ellipse 11" o:spid="_x0000_s1031" style="position:absolute;left:79375;top:114300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o2usMA&#10;AADbAAAADwAAAGRycy9kb3ducmV2LnhtbERPTWvCQBC9C/0PyxR6002EikRXsYViW7wYS6W3aXaa&#10;DWZnQ3abxH/vCoK3ebzPWa4HW4uOWl85VpBOEhDEhdMVlwq+Dm/jOQgfkDXWjknBmTysVw+jJWba&#10;9bynLg+liCHsM1RgQmgyKX1hyKKfuIY4cn+utRgibEupW+xjuK3lNElm0mLFscFgQ6+GilP+bxXM&#10;d91nfjI/4WWz/dbdsXn+PfsPpZ4eh80CRKAh3MU397uO81O4/hIPkK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o2usMAAADbAAAADwAAAAAAAAAAAAAAAACYAgAAZHJzL2Rv&#10;d25yZXYueG1sUEsFBgAAAAAEAAQA9QAAAIgDAAAAAA==&#10;" fillcolor="white [3212]" strokecolor="black [3213]" strokeweight=".25pt"/>
                      <v:oval id="Ellipse 12" o:spid="_x0000_s1032" style="position:absolute;left:165100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iozcIA&#10;AADbAAAADwAAAGRycy9kb3ducmV2LnhtbERPTWvCQBC9F/wPywi91Y2CItFVVCi1xUtTUbyN2TEb&#10;zM6G7DbGf+8Khd7m8T5nvuxsJVpqfOlYwXCQgCDOnS65ULD/eX+bgvABWWPlmBTcycNy0XuZY6rd&#10;jb+pzUIhYgj7FBWYEOpUSp8bsugHriaO3MU1FkOETSF1g7cYbis5SpKJtFhybDBY08ZQfs1+rYLp&#10;rv3KruYU1quPg26P9fh8959Kvfa71QxEoC78i//cWx3nj+D5Szx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eKjNwgAAANsAAAAPAAAAAAAAAAAAAAAAAJgCAABkcnMvZG93&#10;bnJldi54bWxQSwUGAAAAAAQABAD1AAAAhwMAAAAA&#10;" fillcolor="white [3212]" strokecolor="black [3213]" strokeweight=".25pt"/>
                      <v:oval id="Ellipse 13" o:spid="_x0000_s1033" style="position:absolute;left:161925;top:114300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QNVsIA&#10;AADbAAAADwAAAGRycy9kb3ducmV2LnhtbERPTWvCQBC9C/0PyxR6000tikRXsUJpFS9Ni+JtzI7Z&#10;YHY2ZLcx/ntXEHqbx/uc2aKzlWip8aVjBa+DBARx7nTJhYLfn4/+BIQPyBorx6TgSh4W86feDFPt&#10;LvxNbRYKEUPYp6jAhFCnUvrckEU/cDVx5E6usRgibAqpG7zEcFvJYZKMpcWSY4PBmlaG8nP2ZxVM&#10;tu0mO5tDeF9+7nS7r0fHq18r9fLcLacgAnXhX/xwf+k4/w3uv8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NA1WwgAAANsAAAAPAAAAAAAAAAAAAAAAAJgCAABkcnMvZG93&#10;bnJldi54bWxQSwUGAAAAAAQABAD1AAAAhwMAAAAA&#10;" fillcolor="white [3212]" strokecolor="black [3213]" strokeweight=".25pt"/>
                    </v:group>
                  </w:pict>
                </mc:Fallback>
              </mc:AlternateContent>
            </w:r>
            <w:r>
              <w:rPr>
                <w:rFonts w:ascii="Lucida Sans" w:hAnsi="Lucida Sans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32280E0" wp14:editId="4DB6D961">
                      <wp:simplePos x="0" y="0"/>
                      <wp:positionH relativeFrom="column">
                        <wp:posOffset>306168</wp:posOffset>
                      </wp:positionH>
                      <wp:positionV relativeFrom="paragraph">
                        <wp:posOffset>83488</wp:posOffset>
                      </wp:positionV>
                      <wp:extent cx="3640455" cy="64770"/>
                      <wp:effectExtent l="0" t="0" r="17145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40455" cy="64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E3E45" id="Rectangle 4" o:spid="_x0000_s1026" style="position:absolute;margin-left:24.1pt;margin-top:6.55pt;width:286.65pt;height: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" fillcolor="white [3212]" strokecolor="black [3213]" strokeweight=".5pt"/>
                  </w:pict>
                </mc:Fallback>
              </mc:AlternateContent>
            </w:r>
          </w:p>
          <w:p w14:paraId="18F81F04" w14:textId="77777777" w:rsidR="00214727" w:rsidRDefault="00882327" w:rsidP="00A273DB">
            <w:pPr>
              <w:pStyle w:val="Textebrut"/>
              <w:ind w:left="386" w:hanging="360"/>
              <w:rPr>
                <w:rFonts w:ascii="Lucida Sans" w:hAnsi="Lucida Sans"/>
                <w:lang w:val="en-US"/>
              </w:rPr>
            </w:pPr>
            <w:r>
              <w:rPr>
                <w:rFonts w:ascii="Lucida Sans" w:hAnsi="Lucida Sans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ABE4D6E" wp14:editId="71AD6414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245110</wp:posOffset>
                      </wp:positionV>
                      <wp:extent cx="1891030" cy="960120"/>
                      <wp:effectExtent l="228600" t="209550" r="33020" b="30480"/>
                      <wp:wrapNone/>
                      <wp:docPr id="32" name="Bulle rond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1030" cy="960120"/>
                              </a:xfrm>
                              <a:prstGeom prst="wedgeEllipseCallout">
                                <a:avLst>
                                  <a:gd name="adj1" fmla="val -61516"/>
                                  <a:gd name="adj2" fmla="val -70501"/>
                                </a:avLst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5D96" w14:textId="77777777" w:rsidR="00E767F9" w:rsidRDefault="00E767F9" w:rsidP="00E767F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B37EE6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Bulle ronde 32" o:spid="_x0000_s1028" type="#_x0000_t63" style="position:absolute;left:0;text-align:left;margin-left:60.3pt;margin-top:19.3pt;width:148.9pt;height:7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" adj="-2487,-4428" fillcolor="white [3212]" strokecolor="black [3213]">
                      <v:textbox>
                        <w:txbxContent>
                          <w:p w:rsidR="00E767F9" w:rsidRDefault="00E767F9" w:rsidP="00E767F9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67F9">
              <w:rPr>
                <w:rFonts w:ascii="Lucida Sans" w:hAnsi="Lucida Sans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3E53B7E" wp14:editId="2C281DBA">
                      <wp:simplePos x="0" y="0"/>
                      <wp:positionH relativeFrom="column">
                        <wp:posOffset>1361298</wp:posOffset>
                      </wp:positionH>
                      <wp:positionV relativeFrom="paragraph">
                        <wp:posOffset>305253</wp:posOffset>
                      </wp:positionV>
                      <wp:extent cx="702499" cy="116058"/>
                      <wp:effectExtent l="0" t="0" r="2540" b="0"/>
                      <wp:wrapNone/>
                      <wp:docPr id="37" name="Zone de text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2499" cy="1160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F65E05" w14:textId="77777777" w:rsidR="00E767F9" w:rsidRPr="00E767F9" w:rsidRDefault="00E767F9">
                                  <w:pPr>
                                    <w:rPr>
                                      <w:sz w:val="10"/>
                                    </w:rPr>
                                  </w:pPr>
                                  <w:r w:rsidRPr="00E767F9">
                                    <w:rPr>
                                      <w:sz w:val="16"/>
                                    </w:rPr>
                                    <w:t>Mouse bite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4BB4E" id="Zone de texte 37" o:spid="_x0000_s1029" type="#_x0000_t202" style="position:absolute;left:0;text-align:left;margin-left:107.2pt;margin-top:24.05pt;width:55.3pt;height: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" fillcolor="white [3201]" stroked="f" strokeweight=".5pt">
                      <v:textbox inset="0,0,0,0">
                        <w:txbxContent>
                          <w:p w:rsidR="00E767F9" w:rsidRPr="00E767F9" w:rsidRDefault="00E767F9">
                            <w:pPr>
                              <w:rPr>
                                <w:sz w:val="10"/>
                              </w:rPr>
                            </w:pPr>
                            <w:r w:rsidRPr="00E767F9">
                              <w:rPr>
                                <w:sz w:val="16"/>
                              </w:rPr>
                              <w:t>Mouse bite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67F9">
              <w:rPr>
                <w:rFonts w:ascii="Lucida Sans" w:hAnsi="Lucida Sans"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A0930F4" wp14:editId="6DA7C5F2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1773647</wp:posOffset>
                      </wp:positionV>
                      <wp:extent cx="3816667" cy="64770"/>
                      <wp:effectExtent l="0" t="0" r="12700" b="1143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67" cy="64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8A248D" id="Rectangle 40" o:spid="_x0000_s1026" style="position:absolute;margin-left:8.7pt;margin-top:139.65pt;width:300.5pt;height: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" fillcolor="white [3212]" strokecolor="black [3213]" strokeweight=".5pt"/>
                  </w:pict>
                </mc:Fallback>
              </mc:AlternateContent>
            </w:r>
            <w:r w:rsidR="00E767F9">
              <w:rPr>
                <w:rFonts w:ascii="Lucida Sans" w:hAnsi="Lucida Sans"/>
                <w:noProof/>
                <w:lang w:eastAsia="fr-CA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5861D5CA" wp14:editId="3C539068">
                      <wp:simplePos x="0" y="0"/>
                      <wp:positionH relativeFrom="column">
                        <wp:posOffset>1282247</wp:posOffset>
                      </wp:positionH>
                      <wp:positionV relativeFrom="paragraph">
                        <wp:posOffset>473813</wp:posOffset>
                      </wp:positionV>
                      <wp:extent cx="833198" cy="547228"/>
                      <wp:effectExtent l="0" t="0" r="24130" b="24765"/>
                      <wp:wrapNone/>
                      <wp:docPr id="17" name="Groupe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3198" cy="547228"/>
                                <a:chOff x="0" y="0"/>
                                <a:chExt cx="210819" cy="160019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22225" y="28575"/>
                                  <a:ext cx="161925" cy="108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Ellipse 20"/>
                              <wps:cNvSpPr/>
                              <wps:spPr>
                                <a:xfrm>
                                  <a:off x="0" y="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Ellipse 27"/>
                              <wps:cNvSpPr/>
                              <wps:spPr>
                                <a:xfrm>
                                  <a:off x="0" y="11430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Ellipse 28"/>
                              <wps:cNvSpPr/>
                              <wps:spPr>
                                <a:xfrm>
                                  <a:off x="82550" y="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Ellipse 29"/>
                              <wps:cNvSpPr/>
                              <wps:spPr>
                                <a:xfrm>
                                  <a:off x="79375" y="11430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Ellipse 30"/>
                              <wps:cNvSpPr/>
                              <wps:spPr>
                                <a:xfrm>
                                  <a:off x="165100" y="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Ellipse 31"/>
                              <wps:cNvSpPr/>
                              <wps:spPr>
                                <a:xfrm>
                                  <a:off x="161925" y="114300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F02FCC" id="Groupe 17" o:spid="_x0000_s1026" style="position:absolute;margin-left:100.95pt;margin-top:37.3pt;width:65.6pt;height:43.1pt;z-index:251672576;mso-width-relative:margin;mso-height-relative:margin" coordsize="210819,16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">
                      <v:rect id="Rectangle 19" o:spid="_x0000_s1027" style="position:absolute;left:22225;top:28575;width:161925;height:10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MpVMEA&#10;AADbAAAADwAAAGRycy9kb3ducmV2LnhtbERPS2vCQBC+C/6HZQRvulG02NRVRPDRQw+1hV6H7CQb&#10;kp0N2dUk/94tFHqbj+85231va/Gg1peOFSzmCQjizOmSCwXfX6fZBoQPyBprx6RgIA/73Xi0xVS7&#10;jj/pcQuFiCHsU1RgQmhSKX1myKKfu4Y4crlrLYYI20LqFrsYbmu5TJIXabHk2GCwoaOhrLrdrYLq&#10;470qm+smz89mWHcD/oR+dVFqOukPbyAC9eFf/Oe+6jj/FX5/i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jKVTBAAAA2wAAAA8AAAAAAAAAAAAAAAAAmAIAAGRycy9kb3du&#10;cmV2LnhtbFBLBQYAAAAABAAEAPUAAACGAwAAAAA=&#10;" fillcolor="white [3212]" strokecolor="black [3213]" strokeweight=".25pt"/>
                      <v:oval id="Ellipse 20" o:spid="_x0000_s1028" style="position:absolute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pZnMIA&#10;AADbAAAADwAAAGRycy9kb3ducmV2LnhtbERPz2vCMBS+D/wfwhN2W1OFiXTGUgXZJrusysTbW/PW&#10;FJuX0mS1/vfLYeDx4/u9ykfbioF63zhWMEtSEMSV0w3XCo6H3dMShA/IGlvHpOBGHvL15GGFmXZX&#10;/qShDLWIIewzVGBC6DIpfWXIok9cRxy5H9dbDBH2tdQ9XmO4beU8TRfSYsOxwWBHW0PVpfy1CpYf&#10;w768mHPYFK9fejh1z983/67U43QsXkAEGsNd/O9+0wrmcX3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lmcwgAAANsAAAAPAAAAAAAAAAAAAAAAAJgCAABkcnMvZG93&#10;bnJldi54bWxQSwUGAAAAAAQABAD1AAAAhwMAAAAA&#10;" fillcolor="white [3212]" strokecolor="black [3213]" strokeweight=".25pt"/>
                      <v:oval id="Ellipse 27" o:spid="_x0000_s1029" style="position:absolute;top:114300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PB6MUA&#10;AADbAAAADwAAAGRycy9kb3ducmV2LnhtbESPQWvCQBSE74X+h+UVequbCtUQXcUWRC1eTEXp7TX7&#10;mg1m34bsGuO/7wpCj8PMfMNM572tRUetrxwreB0kIIgLpysuFey/li8pCB+QNdaOScGVPMxnjw9T&#10;zLS78I66PJQiQthnqMCE0GRS+sKQRT9wDXH0fl1rMUTZllK3eIlwW8thkoykxYrjgsGGPgwVp/xs&#10;FaTb7jM/me/wvlgddHds3n6ufqPU81O/mIAI1If/8L291gqGY7h9iT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Y8HoxQAAANsAAAAPAAAAAAAAAAAAAAAAAJgCAABkcnMv&#10;ZG93bnJldi54bWxQSwUGAAAAAAQABAD1AAAAigMAAAAA&#10;" fillcolor="white [3212]" strokecolor="black [3213]" strokeweight=".25pt"/>
                      <v:oval id="Ellipse 28" o:spid="_x0000_s1030" style="position:absolute;left:82550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VmsIA&#10;AADbAAAADwAAAGRycy9kb3ducmV2LnhtbERPz2vCMBS+D/wfwhN2W1OFiXTGUgXZJrusysTbW/PW&#10;FJuX0mS1/vfLYeDx4/u9ykfbioF63zhWMEtSEMSV0w3XCo6H3dMShA/IGlvHpOBGHvL15GGFmXZX&#10;/qShDLWIIewzVGBC6DIpfWXIok9cRxy5H9dbDBH2tdQ9XmO4beU8TRfSYsOxwWBHW0PVpfy1CpYf&#10;w768mHPYFK9fejh1z983/67U43QsXkAEGsNd/O9+0wrmcWz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/FWawgAAANsAAAAPAAAAAAAAAAAAAAAAAJgCAABkcnMvZG93&#10;bnJldi54bWxQSwUGAAAAAAQABAD1AAAAhwMAAAAA&#10;" fillcolor="white [3212]" strokecolor="black [3213]" strokeweight=".25pt"/>
                      <v:oval id="Ellipse 29" o:spid="_x0000_s1031" style="position:absolute;left:79375;top:114300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DwAcUA&#10;AADbAAAADwAAAGRycy9kb3ducmV2LnhtbESPT2vCQBTE7wW/w/IEb3Wj0KKpq2ih9A9ejNLS2zP7&#10;zAazb0N2jfHbu4LgcZiZ3zCzRWcr0VLjS8cKRsMEBHHudMmFgt3243kCwgdkjZVjUnAhD4t572mG&#10;qXZn3lCbhUJECPsUFZgQ6lRKnxuy6IeuJo7ewTUWQ5RNIXWD5wi3lRwnyau0WHJcMFjTu6H8mJ2s&#10;gsm6/cmO5j+slp+/uv2rX/YX/63UoN8t30AE6sIjfG9/aQXjKd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sPABxQAAANsAAAAPAAAAAAAAAAAAAAAAAJgCAABkcnMv&#10;ZG93bnJldi54bWxQSwUGAAAAAAQABAD1AAAAigMAAAAA&#10;" fillcolor="white [3212]" strokecolor="black [3213]" strokeweight=".25pt"/>
                      <v:oval id="Ellipse 30" o:spid="_x0000_s1032" style="position:absolute;left:165100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PPQcIA&#10;AADbAAAADwAAAGRycy9kb3ducmV2LnhtbERPy2rCQBTdF/oPwy24qxMVi0RHsQXxgZumonR3m7lm&#10;gpk7ITPG+PfOouDycN6zRWcr0VLjS8cKBv0EBHHudMmFgsPP6n0CwgdkjZVjUnAnD4v568sMU+1u&#10;/E1tFgoRQ9inqMCEUKdS+tyQRd93NXHkzq6xGCJsCqkbvMVwW8lhknxIiyXHBoM1fRnKL9nVKpjs&#10;2112Mb/hc7k+6vZUj//ufqtU761bTkEE6sJT/O/eaAWjuD5+i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U89BwgAAANsAAAAPAAAAAAAAAAAAAAAAAJgCAABkcnMvZG93&#10;bnJldi54bWxQSwUGAAAAAAQABAD1AAAAhwMAAAAA&#10;" fillcolor="white [3212]" strokecolor="black [3213]" strokeweight=".25pt"/>
                      <v:oval id="Ellipse 31" o:spid="_x0000_s1033" style="position:absolute;left:161925;top:114300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9q2sUA&#10;AADbAAAADwAAAGRycy9kb3ducmV2LnhtbESPQWvCQBSE74L/YXlCb7qxpUWiq2ih1JZejKJ4e2af&#10;2WD2bciuMf77bqHgcZiZb5jZorOVaKnxpWMF41ECgjh3uuRCwW77MZyA8AFZY+WYFNzJw2Le780w&#10;1e7GG2qzUIgIYZ+iAhNCnUrpc0MW/cjVxNE7u8ZiiLIppG7wFuG2ks9J8iYtlhwXDNb0bii/ZFer&#10;YPLTfmcXcwyr5edet4f69XT3X0o9DbrlFESgLjzC/+21VvAyhr8v8Qf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H2raxQAAANsAAAAPAAAAAAAAAAAAAAAAAJgCAABkcnMv&#10;ZG93bnJldi54bWxQSwUGAAAAAAQABAD1AAAAigMAAAAA&#10;" fillcolor="white [3212]" strokecolor="black [3213]" strokeweight=".25pt"/>
                    </v:group>
                  </w:pict>
                </mc:Fallback>
              </mc:AlternateContent>
            </w:r>
            <w:r w:rsidR="00214727">
              <w:rPr>
                <w:noProof/>
                <w:lang w:eastAsia="fr-CA"/>
              </w:rPr>
              <w:drawing>
                <wp:inline distT="0" distB="0" distL="0" distR="0" wp14:anchorId="6CD7C071" wp14:editId="2BFEA703">
                  <wp:extent cx="4105275" cy="1833245"/>
                  <wp:effectExtent l="0" t="0" r="952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A9F71" w14:textId="77777777" w:rsidR="00214727" w:rsidRDefault="00214727" w:rsidP="00A273DB">
            <w:pPr>
              <w:pStyle w:val="Textebrut"/>
              <w:ind w:left="386" w:hanging="360"/>
              <w:rPr>
                <w:rFonts w:ascii="Lucida Sans" w:hAnsi="Lucida Sans"/>
                <w:lang w:val="en-US"/>
              </w:rPr>
            </w:pPr>
          </w:p>
          <w:p w14:paraId="5553745D" w14:textId="77777777" w:rsidR="00214727" w:rsidRDefault="00214727" w:rsidP="00E767F9">
            <w:pPr>
              <w:pStyle w:val="Corpsdetexte3"/>
              <w:keepNext/>
              <w:spacing w:after="0"/>
              <w:ind w:left="389"/>
              <w:jc w:val="left"/>
              <w:rPr>
                <w:b/>
                <w:color w:val="FF0000"/>
                <w:sz w:val="20"/>
                <w:szCs w:val="20"/>
                <w:lang w:val="en-US"/>
              </w:rPr>
            </w:pPr>
          </w:p>
          <w:p w14:paraId="7DA3E41B" w14:textId="77777777" w:rsidR="00E767F9" w:rsidRDefault="00E767F9" w:rsidP="00E767F9">
            <w:pPr>
              <w:pStyle w:val="Corpsdetexte3"/>
              <w:keepNext/>
              <w:spacing w:after="0"/>
              <w:ind w:left="389"/>
              <w:jc w:val="left"/>
              <w:rPr>
                <w:b/>
                <w:color w:val="FF0000"/>
                <w:sz w:val="20"/>
                <w:szCs w:val="20"/>
                <w:lang w:val="en-US"/>
              </w:rPr>
            </w:pPr>
          </w:p>
          <w:p w14:paraId="1372EC3A" w14:textId="77777777" w:rsidR="00E767F9" w:rsidRDefault="00E767F9" w:rsidP="00E767F9">
            <w:pPr>
              <w:pStyle w:val="Corpsdetexte3"/>
              <w:keepNext/>
              <w:spacing w:after="0"/>
              <w:ind w:left="389"/>
              <w:jc w:val="left"/>
              <w:rPr>
                <w:b/>
                <w:color w:val="FF0000"/>
                <w:sz w:val="20"/>
                <w:szCs w:val="20"/>
                <w:lang w:val="en-US"/>
              </w:rPr>
            </w:pPr>
          </w:p>
          <w:p w14:paraId="3ADD2FD5" w14:textId="77777777" w:rsidR="00E767F9" w:rsidRPr="009F5A3C" w:rsidRDefault="00E767F9" w:rsidP="00E767F9">
            <w:pPr>
              <w:pStyle w:val="Corpsdetexte3"/>
              <w:keepNext/>
              <w:spacing w:after="0"/>
              <w:ind w:left="389"/>
              <w:jc w:val="left"/>
              <w:rPr>
                <w:rFonts w:ascii="Lucida Sans" w:hAnsi="Lucida Sans"/>
                <w:lang w:val="en-US"/>
              </w:rPr>
            </w:pPr>
          </w:p>
        </w:tc>
      </w:tr>
    </w:tbl>
    <w:p w14:paraId="330AD87E" w14:textId="77777777" w:rsidR="00F4683F" w:rsidRDefault="00F4683F" w:rsidP="00F4683F">
      <w:pPr>
        <w:jc w:val="left"/>
        <w:rPr>
          <w:lang w:val="en-US"/>
        </w:rPr>
        <w:sectPr w:rsidR="00F4683F" w:rsidSect="005E1B87">
          <w:headerReference w:type="default" r:id="rId14"/>
          <w:footerReference w:type="even" r:id="rId15"/>
          <w:footerReference w:type="default" r:id="rId16"/>
          <w:pgSz w:w="12240" w:h="15840" w:code="1"/>
          <w:pgMar w:top="1418" w:right="1797" w:bottom="1440" w:left="1797" w:header="284" w:footer="958" w:gutter="0"/>
          <w:cols w:space="708"/>
          <w:docGrid w:linePitch="360"/>
        </w:sectPr>
      </w:pPr>
    </w:p>
    <w:tbl>
      <w:tblPr>
        <w:tblW w:w="8668" w:type="dxa"/>
        <w:tblInd w:w="-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2"/>
        <w:gridCol w:w="1322"/>
        <w:gridCol w:w="1662"/>
        <w:gridCol w:w="1534"/>
        <w:gridCol w:w="1534"/>
        <w:gridCol w:w="1534"/>
      </w:tblGrid>
      <w:tr w:rsidR="005E1B87" w:rsidRPr="006326B7" w14:paraId="45954A18" w14:textId="77777777" w:rsidTr="000C055A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422027B3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lastRenderedPageBreak/>
              <w:t>#layer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69FD445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Layer </w:t>
            </w:r>
            <w:proofErr w:type="spellStart"/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name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1C9F3788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2322156E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trace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6D9CD933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diff </w:t>
            </w:r>
            <w:proofErr w:type="spellStart"/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spacing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  <w:hideMark/>
          </w:tcPr>
          <w:p w14:paraId="35457B3B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proofErr w:type="spellStart"/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desired</w:t>
            </w:r>
            <w:proofErr w:type="spellEnd"/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 </w:t>
            </w:r>
            <w:proofErr w:type="spellStart"/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Imp</w:t>
            </w:r>
            <w:proofErr w:type="spellEnd"/>
          </w:p>
        </w:tc>
      </w:tr>
      <w:tr w:rsidR="005E1B87" w:rsidRPr="006326B7" w14:paraId="36C6BBFC" w14:textId="77777777" w:rsidTr="000C055A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85563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1</w:t>
            </w:r>
          </w:p>
        </w:tc>
        <w:tc>
          <w:tcPr>
            <w:tcW w:w="10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06232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TOP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6C410F3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single </w:t>
            </w:r>
            <w:proofErr w:type="spellStart"/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ended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ACB0CA0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AB02180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202215D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50</w:t>
            </w:r>
          </w:p>
        </w:tc>
      </w:tr>
      <w:tr w:rsidR="005E1B87" w:rsidRPr="006326B7" w14:paraId="7573DC78" w14:textId="77777777" w:rsidTr="000C055A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268C2A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DBE406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9FF0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diff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F6C64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06A2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2135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100</w:t>
            </w:r>
          </w:p>
        </w:tc>
      </w:tr>
      <w:tr w:rsidR="005E1B87" w:rsidRPr="006326B7" w14:paraId="769067D7" w14:textId="77777777" w:rsidTr="000C055A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DEF36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3</w:t>
            </w:r>
          </w:p>
        </w:tc>
        <w:tc>
          <w:tcPr>
            <w:tcW w:w="10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E220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Sign1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2A5DB0A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single </w:t>
            </w:r>
            <w:proofErr w:type="spellStart"/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ended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FD0DA62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A56D3F2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00DA570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50</w:t>
            </w:r>
          </w:p>
        </w:tc>
      </w:tr>
      <w:tr w:rsidR="005E1B87" w:rsidRPr="006326B7" w14:paraId="6B86654A" w14:textId="77777777" w:rsidTr="000C055A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EC9F1D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A0E6B0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CEE6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diff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402AE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79EBB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5DC0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100</w:t>
            </w:r>
          </w:p>
        </w:tc>
      </w:tr>
      <w:tr w:rsidR="005E1B87" w:rsidRPr="006326B7" w14:paraId="4AD827FD" w14:textId="77777777" w:rsidTr="000C055A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C038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5</w:t>
            </w:r>
          </w:p>
        </w:tc>
        <w:tc>
          <w:tcPr>
            <w:tcW w:w="10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2F366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Sign2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8E0355F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single </w:t>
            </w:r>
            <w:proofErr w:type="spellStart"/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ended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C6C4285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040CD52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11196EE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50</w:t>
            </w:r>
          </w:p>
        </w:tc>
      </w:tr>
      <w:tr w:rsidR="005E1B87" w:rsidRPr="006326B7" w14:paraId="1720B58F" w14:textId="77777777" w:rsidTr="000C055A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82F4BE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F40313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D8E0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diff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F5A5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EA6D7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34F29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100</w:t>
            </w:r>
          </w:p>
        </w:tc>
      </w:tr>
      <w:tr w:rsidR="005E1B87" w:rsidRPr="006326B7" w14:paraId="449738E8" w14:textId="77777777" w:rsidTr="000C055A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1E45F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10</w:t>
            </w:r>
          </w:p>
        </w:tc>
        <w:tc>
          <w:tcPr>
            <w:tcW w:w="10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2FDE8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Sign3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D38E9D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single </w:t>
            </w:r>
            <w:proofErr w:type="spellStart"/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ended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112F501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F4DE448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A3B6B7C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50</w:t>
            </w:r>
          </w:p>
        </w:tc>
      </w:tr>
      <w:tr w:rsidR="005E1B87" w:rsidRPr="006326B7" w14:paraId="655E52ED" w14:textId="77777777" w:rsidTr="000C055A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6EF358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7A79B8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C6056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diff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8A93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003E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B385F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100</w:t>
            </w:r>
          </w:p>
        </w:tc>
      </w:tr>
      <w:tr w:rsidR="005E1B87" w:rsidRPr="006326B7" w14:paraId="1BF49E4E" w14:textId="77777777" w:rsidTr="000C055A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33B3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12</w:t>
            </w:r>
          </w:p>
        </w:tc>
        <w:tc>
          <w:tcPr>
            <w:tcW w:w="10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C3F8F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Sign4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C4F0939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single </w:t>
            </w:r>
            <w:proofErr w:type="spellStart"/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ended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F2192FE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610F875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41886B4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50</w:t>
            </w:r>
          </w:p>
        </w:tc>
      </w:tr>
      <w:tr w:rsidR="005E1B87" w:rsidRPr="006326B7" w14:paraId="0C5A90AB" w14:textId="77777777" w:rsidTr="000C055A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69D3EE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F410C8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686D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diff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F80A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5FD3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70F16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100</w:t>
            </w:r>
          </w:p>
        </w:tc>
      </w:tr>
      <w:tr w:rsidR="005E1B87" w:rsidRPr="006326B7" w14:paraId="645BD142" w14:textId="77777777" w:rsidTr="000C055A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CA327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14</w:t>
            </w:r>
          </w:p>
        </w:tc>
        <w:tc>
          <w:tcPr>
            <w:tcW w:w="10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B708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Bottom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76979A8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single ended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46D145F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4.7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7B36164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7AC3436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50</w:t>
            </w:r>
          </w:p>
        </w:tc>
      </w:tr>
      <w:tr w:rsidR="005E1B87" w:rsidRPr="006326B7" w14:paraId="786FB70C" w14:textId="77777777" w:rsidTr="000C055A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77C26B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6A5CDC" w14:textId="77777777" w:rsidR="005E1B87" w:rsidRPr="006326B7" w:rsidRDefault="005E1B87" w:rsidP="000C055A">
            <w:pPr>
              <w:jc w:val="left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94388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 xml:space="preserve">diff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898D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DB90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E82C" w14:textId="77777777" w:rsidR="005E1B87" w:rsidRPr="006326B7" w:rsidRDefault="005E1B87" w:rsidP="000C055A">
            <w:pPr>
              <w:jc w:val="center"/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</w:pPr>
            <w:r w:rsidRPr="006326B7">
              <w:rPr>
                <w:rFonts w:ascii="Calibri" w:hAnsi="Calibri"/>
                <w:color w:val="000000"/>
                <w:spacing w:val="0"/>
                <w:sz w:val="22"/>
                <w:szCs w:val="22"/>
                <w:lang w:eastAsia="fr-CA"/>
              </w:rPr>
              <w:t>100</w:t>
            </w:r>
          </w:p>
        </w:tc>
      </w:tr>
    </w:tbl>
    <w:p w14:paraId="70CE4A1B" w14:textId="77777777" w:rsidR="00F4683F" w:rsidRPr="00C066B0" w:rsidRDefault="00F4683F" w:rsidP="00F4683F">
      <w:pPr>
        <w:jc w:val="center"/>
        <w:rPr>
          <w:lang w:val="en-US"/>
        </w:rPr>
      </w:pPr>
    </w:p>
    <w:sectPr w:rsidR="00F4683F" w:rsidRPr="00C066B0" w:rsidSect="00F4683F">
      <w:pgSz w:w="15840" w:h="12240" w:orient="landscape" w:code="1"/>
      <w:pgMar w:top="1797" w:right="1440" w:bottom="1797" w:left="1440" w:header="958" w:footer="9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7A783" w14:textId="77777777" w:rsidR="00BE549B" w:rsidRDefault="00BE549B">
      <w:r>
        <w:separator/>
      </w:r>
    </w:p>
  </w:endnote>
  <w:endnote w:type="continuationSeparator" w:id="0">
    <w:p w14:paraId="1CD3C378" w14:textId="77777777" w:rsidR="00BE549B" w:rsidRDefault="00BE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DE8AA" w14:textId="77777777" w:rsidR="00986F4C" w:rsidRDefault="00844A15" w:rsidP="00C82B4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86F4C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4A371B6" w14:textId="77777777" w:rsidR="00986F4C" w:rsidRDefault="00986F4C" w:rsidP="00C82B4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F7432" w14:textId="77777777" w:rsidR="00986F4C" w:rsidRDefault="00986F4C" w:rsidP="00C82B4B">
    <w:pPr>
      <w:pStyle w:val="Pieddepage"/>
      <w:framePr w:wrap="around" w:vAnchor="text" w:hAnchor="margin" w:xAlign="right" w:y="1"/>
      <w:rPr>
        <w:rStyle w:val="Numrodepage"/>
      </w:rPr>
    </w:pPr>
  </w:p>
  <w:p w14:paraId="26698C1D" w14:textId="77777777" w:rsidR="00986F4C" w:rsidRPr="00F66E3B" w:rsidRDefault="00844A15" w:rsidP="00C82B4B">
    <w:pPr>
      <w:pStyle w:val="Pieddepage"/>
      <w:ind w:right="360"/>
    </w:pPr>
    <w:r>
      <w:fldChar w:fldCharType="begin"/>
    </w:r>
    <w:r w:rsidR="00986F4C" w:rsidRPr="00F66E3B">
      <w:instrText xml:space="preserve"> FILENAME </w:instrText>
    </w:r>
    <w:r>
      <w:fldChar w:fldCharType="separate"/>
    </w:r>
    <w:r w:rsidR="00551900">
      <w:rPr>
        <w:noProof/>
      </w:rPr>
      <w:t>Languette_03_PCBfab.docx</w:t>
    </w:r>
    <w:r>
      <w:fldChar w:fldCharType="end"/>
    </w:r>
    <w:r w:rsidR="00986F4C" w:rsidRPr="00F66E3B">
      <w:tab/>
    </w:r>
    <w:r w:rsidR="00986F4C" w:rsidRPr="00F66E3B">
      <w:tab/>
    </w:r>
    <w:r>
      <w:rPr>
        <w:rStyle w:val="Numrodepage"/>
      </w:rPr>
      <w:fldChar w:fldCharType="begin"/>
    </w:r>
    <w:r w:rsidR="00986F4C" w:rsidRPr="00F66E3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7158D">
      <w:rPr>
        <w:rStyle w:val="Numrodepage"/>
        <w:noProof/>
      </w:rPr>
      <w:t>4</w:t>
    </w:r>
    <w:r>
      <w:rPr>
        <w:rStyle w:val="Numrodepage"/>
      </w:rPr>
      <w:fldChar w:fldCharType="end"/>
    </w:r>
    <w:r w:rsidR="00986F4C" w:rsidRPr="00F66E3B">
      <w:rPr>
        <w:rStyle w:val="Numrodepage"/>
      </w:rPr>
      <w:t xml:space="preserve"> de </w:t>
    </w:r>
    <w:r>
      <w:rPr>
        <w:rStyle w:val="Numrodepage"/>
      </w:rPr>
      <w:fldChar w:fldCharType="begin"/>
    </w:r>
    <w:r w:rsidR="00986F4C" w:rsidRPr="00F66E3B"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17158D">
      <w:rPr>
        <w:rStyle w:val="Numrodepage"/>
        <w:noProof/>
      </w:rPr>
      <w:t>4</w:t>
    </w:r>
    <w:r>
      <w:rPr>
        <w:rStyle w:val="Numrodepage"/>
      </w:rPr>
      <w:fldChar w:fldCharType="end"/>
    </w:r>
  </w:p>
  <w:p w14:paraId="3A310861" w14:textId="77777777" w:rsidR="00986F4C" w:rsidRPr="00F66E3B" w:rsidRDefault="00986F4C" w:rsidP="00187267">
    <w:pPr>
      <w:jc w:val="center"/>
      <w:rPr>
        <w:b/>
        <w:sz w:val="16"/>
        <w:szCs w:val="16"/>
      </w:rPr>
    </w:pPr>
  </w:p>
  <w:p w14:paraId="061B54E6" w14:textId="77777777" w:rsidR="00986F4C" w:rsidRPr="007E2E1D" w:rsidRDefault="00986F4C" w:rsidP="00187267">
    <w:pPr>
      <w:jc w:val="center"/>
      <w:rPr>
        <w:sz w:val="16"/>
        <w:szCs w:val="16"/>
      </w:rPr>
    </w:pPr>
    <w:r w:rsidRPr="007E2E1D">
      <w:rPr>
        <w:b/>
        <w:sz w:val="16"/>
        <w:szCs w:val="16"/>
      </w:rPr>
      <w:t xml:space="preserve">GRAMS </w:t>
    </w:r>
    <w:r w:rsidR="00ED20D1">
      <w:rPr>
        <w:sz w:val="16"/>
        <w:szCs w:val="16"/>
      </w:rPr>
      <w:t>3000</w:t>
    </w:r>
    <w:r w:rsidRPr="007E2E1D">
      <w:rPr>
        <w:sz w:val="16"/>
        <w:szCs w:val="16"/>
      </w:rPr>
      <w:t xml:space="preserve">, </w:t>
    </w:r>
    <w:r w:rsidRPr="00676355">
      <w:rPr>
        <w:sz w:val="16"/>
        <w:szCs w:val="16"/>
      </w:rPr>
      <w:t>boul. de l'Université</w:t>
    </w:r>
    <w:r>
      <w:rPr>
        <w:sz w:val="16"/>
        <w:szCs w:val="16"/>
      </w:rPr>
      <w:t>,</w:t>
    </w:r>
    <w:r>
      <w:t xml:space="preserve"> </w:t>
    </w:r>
    <w:r w:rsidRPr="007E2E1D">
      <w:rPr>
        <w:sz w:val="16"/>
        <w:szCs w:val="16"/>
      </w:rPr>
      <w:t xml:space="preserve">Sherbrooke J1K </w:t>
    </w:r>
    <w:r w:rsidR="00ED20D1">
      <w:rPr>
        <w:sz w:val="16"/>
        <w:szCs w:val="16"/>
      </w:rPr>
      <w:t>0A5</w:t>
    </w:r>
  </w:p>
  <w:p w14:paraId="61949EFE" w14:textId="77777777" w:rsidR="00986F4C" w:rsidRPr="00187267" w:rsidRDefault="00986F4C" w:rsidP="00187267">
    <w:pPr>
      <w:jc w:val="center"/>
      <w:rPr>
        <w:sz w:val="16"/>
        <w:szCs w:val="16"/>
        <w:lang w:val="en-US"/>
      </w:rPr>
    </w:pPr>
    <w:proofErr w:type="spellStart"/>
    <w:r>
      <w:rPr>
        <w:sz w:val="16"/>
        <w:szCs w:val="16"/>
        <w:lang w:val="en-US"/>
      </w:rPr>
      <w:t>Tél</w:t>
    </w:r>
    <w:proofErr w:type="spellEnd"/>
    <w:r>
      <w:rPr>
        <w:sz w:val="16"/>
        <w:szCs w:val="16"/>
        <w:lang w:val="en-US"/>
      </w:rPr>
      <w:t xml:space="preserve">: (819) 821-8000 </w:t>
    </w:r>
    <w:proofErr w:type="spellStart"/>
    <w:r>
      <w:rPr>
        <w:sz w:val="16"/>
        <w:szCs w:val="16"/>
        <w:lang w:val="en-US"/>
      </w:rPr>
      <w:t>ext</w:t>
    </w:r>
    <w:proofErr w:type="spellEnd"/>
    <w:r>
      <w:rPr>
        <w:sz w:val="16"/>
        <w:szCs w:val="16"/>
        <w:lang w:val="en-US"/>
      </w:rPr>
      <w:t xml:space="preserve"> </w:t>
    </w:r>
    <w:r w:rsidR="00C43600">
      <w:rPr>
        <w:sz w:val="16"/>
        <w:szCs w:val="16"/>
        <w:lang w:val="en-US"/>
      </w:rPr>
      <w:t>65798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F83CF" w14:textId="77777777" w:rsidR="00BE549B" w:rsidRDefault="00BE549B">
      <w:r>
        <w:separator/>
      </w:r>
    </w:p>
  </w:footnote>
  <w:footnote w:type="continuationSeparator" w:id="0">
    <w:p w14:paraId="4E944F60" w14:textId="77777777" w:rsidR="00BE549B" w:rsidRDefault="00BE5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76D4B" w14:textId="77777777" w:rsidR="00986F4C" w:rsidRDefault="00BE3C68">
    <w:pPr>
      <w:pStyle w:val="En-tte"/>
    </w:pPr>
    <w:r>
      <w:rPr>
        <w:noProof/>
        <w:lang w:eastAsia="fr-CA"/>
      </w:rPr>
      <w:drawing>
        <wp:inline distT="0" distB="0" distL="0" distR="0" wp14:anchorId="489FDB5D" wp14:editId="37AF6344">
          <wp:extent cx="684612" cy="530364"/>
          <wp:effectExtent l="0" t="0" r="0" b="0"/>
          <wp:docPr id="46" name="Imag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GRAMS_V4_B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368" cy="552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6F4C">
      <w:tab/>
    </w:r>
    <w:r w:rsidR="00986F4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898DCB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9EAE9A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F0AB2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CA24B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B85F2A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B4528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4E225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66B812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160D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3CE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022E84"/>
    <w:multiLevelType w:val="hybridMultilevel"/>
    <w:tmpl w:val="B8A08A66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0C639B0"/>
    <w:multiLevelType w:val="hybridMultilevel"/>
    <w:tmpl w:val="70585F56"/>
    <w:lvl w:ilvl="0" w:tplc="6EA88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C3E9E"/>
    <w:multiLevelType w:val="singleLevel"/>
    <w:tmpl w:val="37E252A4"/>
    <w:lvl w:ilvl="0">
      <w:start w:val="1"/>
      <w:numFmt w:val="bullet"/>
      <w:pStyle w:val="Listepuces"/>
      <w:lvlText w:val=""/>
      <w:lvlJc w:val="left"/>
      <w:pPr>
        <w:tabs>
          <w:tab w:val="num" w:pos="360"/>
        </w:tabs>
        <w:ind w:left="360" w:right="360" w:hanging="360"/>
      </w:pPr>
      <w:rPr>
        <w:rFonts w:ascii="Wingdings" w:hAnsi="Wingdings" w:hint="default"/>
      </w:rPr>
    </w:lvl>
  </w:abstractNum>
  <w:abstractNum w:abstractNumId="13" w15:restartNumberingAfterBreak="0">
    <w:nsid w:val="30323555"/>
    <w:multiLevelType w:val="hybridMultilevel"/>
    <w:tmpl w:val="5D0890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D7683"/>
    <w:multiLevelType w:val="hybridMultilevel"/>
    <w:tmpl w:val="09E60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B1C8F"/>
    <w:multiLevelType w:val="hybridMultilevel"/>
    <w:tmpl w:val="8D569D8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971A6B"/>
    <w:multiLevelType w:val="hybridMultilevel"/>
    <w:tmpl w:val="198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17" w15:restartNumberingAfterBreak="0">
    <w:nsid w:val="4F595E7A"/>
    <w:multiLevelType w:val="hybridMultilevel"/>
    <w:tmpl w:val="92984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32088"/>
    <w:multiLevelType w:val="hybridMultilevel"/>
    <w:tmpl w:val="452AB3FC"/>
    <w:lvl w:ilvl="0" w:tplc="73CA7ECE"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230FF8"/>
    <w:multiLevelType w:val="singleLevel"/>
    <w:tmpl w:val="CA8A963A"/>
    <w:lvl w:ilvl="0">
      <w:start w:val="1"/>
      <w:numFmt w:val="decimal"/>
      <w:pStyle w:val="Listenumros"/>
      <w:lvlText w:val="%1)"/>
      <w:lvlJc w:val="left"/>
      <w:pPr>
        <w:tabs>
          <w:tab w:val="num" w:pos="360"/>
        </w:tabs>
        <w:ind w:left="360" w:right="360" w:hanging="360"/>
      </w:pPr>
    </w:lvl>
  </w:abstractNum>
  <w:abstractNum w:abstractNumId="20" w15:restartNumberingAfterBreak="0">
    <w:nsid w:val="6C4E2CF8"/>
    <w:multiLevelType w:val="hybridMultilevel"/>
    <w:tmpl w:val="D8CCBC3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9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20"/>
  </w:num>
  <w:num w:numId="15">
    <w:abstractNumId w:val="10"/>
  </w:num>
  <w:num w:numId="16">
    <w:abstractNumId w:val="15"/>
  </w:num>
  <w:num w:numId="17">
    <w:abstractNumId w:val="18"/>
  </w:num>
  <w:num w:numId="18">
    <w:abstractNumId w:val="13"/>
  </w:num>
  <w:num w:numId="19">
    <w:abstractNumId w:val="17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95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4EC"/>
    <w:rsid w:val="00001E8C"/>
    <w:rsid w:val="0001394E"/>
    <w:rsid w:val="00014A76"/>
    <w:rsid w:val="00020649"/>
    <w:rsid w:val="00026603"/>
    <w:rsid w:val="00031732"/>
    <w:rsid w:val="00033F36"/>
    <w:rsid w:val="00045CA5"/>
    <w:rsid w:val="00046923"/>
    <w:rsid w:val="00055D4C"/>
    <w:rsid w:val="00061E21"/>
    <w:rsid w:val="00064222"/>
    <w:rsid w:val="000714DF"/>
    <w:rsid w:val="00073D20"/>
    <w:rsid w:val="00075852"/>
    <w:rsid w:val="00081C70"/>
    <w:rsid w:val="0008272D"/>
    <w:rsid w:val="00087849"/>
    <w:rsid w:val="00095EB9"/>
    <w:rsid w:val="000A15D0"/>
    <w:rsid w:val="000B2C34"/>
    <w:rsid w:val="000C1F8C"/>
    <w:rsid w:val="000C61C5"/>
    <w:rsid w:val="000D5FB0"/>
    <w:rsid w:val="000F34A1"/>
    <w:rsid w:val="000F37F0"/>
    <w:rsid w:val="00101B97"/>
    <w:rsid w:val="00102C37"/>
    <w:rsid w:val="001134A3"/>
    <w:rsid w:val="00116839"/>
    <w:rsid w:val="00123B11"/>
    <w:rsid w:val="00130A63"/>
    <w:rsid w:val="001321E6"/>
    <w:rsid w:val="001324C5"/>
    <w:rsid w:val="00151731"/>
    <w:rsid w:val="00151C32"/>
    <w:rsid w:val="001619EB"/>
    <w:rsid w:val="00163616"/>
    <w:rsid w:val="0017158D"/>
    <w:rsid w:val="00181279"/>
    <w:rsid w:val="001826F8"/>
    <w:rsid w:val="0018709B"/>
    <w:rsid w:val="00187267"/>
    <w:rsid w:val="001912F5"/>
    <w:rsid w:val="001937EB"/>
    <w:rsid w:val="00196283"/>
    <w:rsid w:val="001A04E1"/>
    <w:rsid w:val="001A23D4"/>
    <w:rsid w:val="001C6A2B"/>
    <w:rsid w:val="001D0668"/>
    <w:rsid w:val="001D2D04"/>
    <w:rsid w:val="001D6F89"/>
    <w:rsid w:val="001E3962"/>
    <w:rsid w:val="001E467B"/>
    <w:rsid w:val="001E6420"/>
    <w:rsid w:val="001E6FFB"/>
    <w:rsid w:val="001E731E"/>
    <w:rsid w:val="001E761D"/>
    <w:rsid w:val="001F3E9B"/>
    <w:rsid w:val="001F7F64"/>
    <w:rsid w:val="00200862"/>
    <w:rsid w:val="00203427"/>
    <w:rsid w:val="00214727"/>
    <w:rsid w:val="002149D9"/>
    <w:rsid w:val="0022033C"/>
    <w:rsid w:val="00221218"/>
    <w:rsid w:val="002269CB"/>
    <w:rsid w:val="00227A06"/>
    <w:rsid w:val="00232319"/>
    <w:rsid w:val="00232BE8"/>
    <w:rsid w:val="002330BB"/>
    <w:rsid w:val="002345C3"/>
    <w:rsid w:val="0023534B"/>
    <w:rsid w:val="00235EF6"/>
    <w:rsid w:val="00241B53"/>
    <w:rsid w:val="0024657D"/>
    <w:rsid w:val="0025182B"/>
    <w:rsid w:val="002545CF"/>
    <w:rsid w:val="00254994"/>
    <w:rsid w:val="00264479"/>
    <w:rsid w:val="002658C1"/>
    <w:rsid w:val="002703E8"/>
    <w:rsid w:val="00272C3B"/>
    <w:rsid w:val="00277A74"/>
    <w:rsid w:val="00277DDF"/>
    <w:rsid w:val="00280B01"/>
    <w:rsid w:val="002844D5"/>
    <w:rsid w:val="002955BC"/>
    <w:rsid w:val="002A40FA"/>
    <w:rsid w:val="002A46C4"/>
    <w:rsid w:val="002A4B8E"/>
    <w:rsid w:val="002B2108"/>
    <w:rsid w:val="002B4411"/>
    <w:rsid w:val="002C7B63"/>
    <w:rsid w:val="002D16E1"/>
    <w:rsid w:val="002D3824"/>
    <w:rsid w:val="002D49C9"/>
    <w:rsid w:val="002E05A2"/>
    <w:rsid w:val="002E249C"/>
    <w:rsid w:val="002F1828"/>
    <w:rsid w:val="00303E16"/>
    <w:rsid w:val="0030793D"/>
    <w:rsid w:val="00321744"/>
    <w:rsid w:val="003270B5"/>
    <w:rsid w:val="00331169"/>
    <w:rsid w:val="00334A17"/>
    <w:rsid w:val="00342171"/>
    <w:rsid w:val="00343630"/>
    <w:rsid w:val="00346F6D"/>
    <w:rsid w:val="00347100"/>
    <w:rsid w:val="00350BBB"/>
    <w:rsid w:val="00363C76"/>
    <w:rsid w:val="00372337"/>
    <w:rsid w:val="00373140"/>
    <w:rsid w:val="00376233"/>
    <w:rsid w:val="00376419"/>
    <w:rsid w:val="003813B1"/>
    <w:rsid w:val="003822AD"/>
    <w:rsid w:val="00390638"/>
    <w:rsid w:val="0039331E"/>
    <w:rsid w:val="003A159F"/>
    <w:rsid w:val="003B0BB3"/>
    <w:rsid w:val="003B6464"/>
    <w:rsid w:val="003C2BC9"/>
    <w:rsid w:val="003C7EDF"/>
    <w:rsid w:val="003D75D4"/>
    <w:rsid w:val="003F5629"/>
    <w:rsid w:val="003F5B3B"/>
    <w:rsid w:val="0040409A"/>
    <w:rsid w:val="004069E5"/>
    <w:rsid w:val="00413384"/>
    <w:rsid w:val="004146E4"/>
    <w:rsid w:val="004205E2"/>
    <w:rsid w:val="0042074D"/>
    <w:rsid w:val="004304BE"/>
    <w:rsid w:val="00431389"/>
    <w:rsid w:val="00432432"/>
    <w:rsid w:val="00432445"/>
    <w:rsid w:val="00445938"/>
    <w:rsid w:val="004473D5"/>
    <w:rsid w:val="00451BE7"/>
    <w:rsid w:val="00454257"/>
    <w:rsid w:val="004551C8"/>
    <w:rsid w:val="004603BA"/>
    <w:rsid w:val="00460AEE"/>
    <w:rsid w:val="00467D63"/>
    <w:rsid w:val="004834EA"/>
    <w:rsid w:val="004877B9"/>
    <w:rsid w:val="004933B4"/>
    <w:rsid w:val="004A0877"/>
    <w:rsid w:val="004A33F9"/>
    <w:rsid w:val="004A647D"/>
    <w:rsid w:val="004B1DE5"/>
    <w:rsid w:val="004B7264"/>
    <w:rsid w:val="004D2872"/>
    <w:rsid w:val="004D3863"/>
    <w:rsid w:val="004D7A03"/>
    <w:rsid w:val="004E63F1"/>
    <w:rsid w:val="004F49BE"/>
    <w:rsid w:val="004F5167"/>
    <w:rsid w:val="00503055"/>
    <w:rsid w:val="00510257"/>
    <w:rsid w:val="00525B82"/>
    <w:rsid w:val="005272B9"/>
    <w:rsid w:val="005311C9"/>
    <w:rsid w:val="00536AA4"/>
    <w:rsid w:val="00537D29"/>
    <w:rsid w:val="00541635"/>
    <w:rsid w:val="00545FC4"/>
    <w:rsid w:val="00546085"/>
    <w:rsid w:val="00551900"/>
    <w:rsid w:val="00556A55"/>
    <w:rsid w:val="00557F4E"/>
    <w:rsid w:val="0056154D"/>
    <w:rsid w:val="00563C6A"/>
    <w:rsid w:val="00564C12"/>
    <w:rsid w:val="0057099D"/>
    <w:rsid w:val="00570A43"/>
    <w:rsid w:val="0057236D"/>
    <w:rsid w:val="00581F89"/>
    <w:rsid w:val="00587B55"/>
    <w:rsid w:val="005A0C41"/>
    <w:rsid w:val="005A2459"/>
    <w:rsid w:val="005A75B6"/>
    <w:rsid w:val="005B5ABC"/>
    <w:rsid w:val="005B7B2C"/>
    <w:rsid w:val="005B7F4C"/>
    <w:rsid w:val="005C0190"/>
    <w:rsid w:val="005C332F"/>
    <w:rsid w:val="005C3E30"/>
    <w:rsid w:val="005C7D96"/>
    <w:rsid w:val="005E04EC"/>
    <w:rsid w:val="005E1B87"/>
    <w:rsid w:val="005F3D94"/>
    <w:rsid w:val="005F47B7"/>
    <w:rsid w:val="006040E4"/>
    <w:rsid w:val="00607457"/>
    <w:rsid w:val="006107F0"/>
    <w:rsid w:val="0061436A"/>
    <w:rsid w:val="00616C02"/>
    <w:rsid w:val="0062333D"/>
    <w:rsid w:val="00631210"/>
    <w:rsid w:val="0063571A"/>
    <w:rsid w:val="00636E49"/>
    <w:rsid w:val="00637434"/>
    <w:rsid w:val="006423A8"/>
    <w:rsid w:val="00651B72"/>
    <w:rsid w:val="00652FB6"/>
    <w:rsid w:val="006538FF"/>
    <w:rsid w:val="00653BC1"/>
    <w:rsid w:val="0066336E"/>
    <w:rsid w:val="006750F0"/>
    <w:rsid w:val="0067613E"/>
    <w:rsid w:val="00676355"/>
    <w:rsid w:val="00685417"/>
    <w:rsid w:val="00685D4A"/>
    <w:rsid w:val="00686146"/>
    <w:rsid w:val="00687E75"/>
    <w:rsid w:val="006919F9"/>
    <w:rsid w:val="00694DE2"/>
    <w:rsid w:val="00695A1F"/>
    <w:rsid w:val="00696668"/>
    <w:rsid w:val="006A24E3"/>
    <w:rsid w:val="006A7162"/>
    <w:rsid w:val="006A7502"/>
    <w:rsid w:val="006B6413"/>
    <w:rsid w:val="006B6569"/>
    <w:rsid w:val="006C1D8F"/>
    <w:rsid w:val="006D06F9"/>
    <w:rsid w:val="006D5969"/>
    <w:rsid w:val="006F0DFE"/>
    <w:rsid w:val="006F45CA"/>
    <w:rsid w:val="00713DB5"/>
    <w:rsid w:val="00714BB5"/>
    <w:rsid w:val="0072389E"/>
    <w:rsid w:val="00725463"/>
    <w:rsid w:val="007263AA"/>
    <w:rsid w:val="0072659C"/>
    <w:rsid w:val="007328DF"/>
    <w:rsid w:val="00736273"/>
    <w:rsid w:val="00736F6D"/>
    <w:rsid w:val="007401E3"/>
    <w:rsid w:val="007415E0"/>
    <w:rsid w:val="00745639"/>
    <w:rsid w:val="007560E9"/>
    <w:rsid w:val="00762EC7"/>
    <w:rsid w:val="00791295"/>
    <w:rsid w:val="007A4F1E"/>
    <w:rsid w:val="007C4F39"/>
    <w:rsid w:val="007D02AD"/>
    <w:rsid w:val="007D3230"/>
    <w:rsid w:val="007E2D5D"/>
    <w:rsid w:val="007E2E1D"/>
    <w:rsid w:val="007E31C4"/>
    <w:rsid w:val="007E7A9A"/>
    <w:rsid w:val="007F25B1"/>
    <w:rsid w:val="007F5687"/>
    <w:rsid w:val="00802183"/>
    <w:rsid w:val="00815B68"/>
    <w:rsid w:val="008278B3"/>
    <w:rsid w:val="00830A24"/>
    <w:rsid w:val="00830DB2"/>
    <w:rsid w:val="008322FD"/>
    <w:rsid w:val="00833EC6"/>
    <w:rsid w:val="00844A15"/>
    <w:rsid w:val="008472DE"/>
    <w:rsid w:val="00851317"/>
    <w:rsid w:val="0085141A"/>
    <w:rsid w:val="00856498"/>
    <w:rsid w:val="00862140"/>
    <w:rsid w:val="00872C5E"/>
    <w:rsid w:val="0087337B"/>
    <w:rsid w:val="008773C7"/>
    <w:rsid w:val="00880B9B"/>
    <w:rsid w:val="00882327"/>
    <w:rsid w:val="00891454"/>
    <w:rsid w:val="0089317F"/>
    <w:rsid w:val="00893C4C"/>
    <w:rsid w:val="00896F76"/>
    <w:rsid w:val="008A401E"/>
    <w:rsid w:val="008A491E"/>
    <w:rsid w:val="008A636F"/>
    <w:rsid w:val="008B1961"/>
    <w:rsid w:val="008B1C7E"/>
    <w:rsid w:val="008B33E1"/>
    <w:rsid w:val="008B3D52"/>
    <w:rsid w:val="008C3649"/>
    <w:rsid w:val="008C6623"/>
    <w:rsid w:val="008D3E80"/>
    <w:rsid w:val="008D5C8E"/>
    <w:rsid w:val="008E2CD1"/>
    <w:rsid w:val="008E44AC"/>
    <w:rsid w:val="008F00CA"/>
    <w:rsid w:val="00913816"/>
    <w:rsid w:val="00913C2C"/>
    <w:rsid w:val="0091588D"/>
    <w:rsid w:val="009169C2"/>
    <w:rsid w:val="00917D6D"/>
    <w:rsid w:val="00925B77"/>
    <w:rsid w:val="00932FD6"/>
    <w:rsid w:val="00933FC5"/>
    <w:rsid w:val="00941DA7"/>
    <w:rsid w:val="0094236E"/>
    <w:rsid w:val="00943E87"/>
    <w:rsid w:val="00954259"/>
    <w:rsid w:val="009552F7"/>
    <w:rsid w:val="00971010"/>
    <w:rsid w:val="009712B5"/>
    <w:rsid w:val="00974FFE"/>
    <w:rsid w:val="00975768"/>
    <w:rsid w:val="00982C46"/>
    <w:rsid w:val="00984FB8"/>
    <w:rsid w:val="00986F4C"/>
    <w:rsid w:val="00991875"/>
    <w:rsid w:val="00992E58"/>
    <w:rsid w:val="00993992"/>
    <w:rsid w:val="009B4C4E"/>
    <w:rsid w:val="009B67D5"/>
    <w:rsid w:val="009C5F49"/>
    <w:rsid w:val="009D154D"/>
    <w:rsid w:val="009D720A"/>
    <w:rsid w:val="009E5458"/>
    <w:rsid w:val="009F0729"/>
    <w:rsid w:val="009F2ED9"/>
    <w:rsid w:val="009F5A3C"/>
    <w:rsid w:val="009F5CCA"/>
    <w:rsid w:val="009F6D24"/>
    <w:rsid w:val="00A0292C"/>
    <w:rsid w:val="00A02F60"/>
    <w:rsid w:val="00A113C5"/>
    <w:rsid w:val="00A11A00"/>
    <w:rsid w:val="00A11C49"/>
    <w:rsid w:val="00A224A7"/>
    <w:rsid w:val="00A22695"/>
    <w:rsid w:val="00A2400F"/>
    <w:rsid w:val="00A24CE2"/>
    <w:rsid w:val="00A27B50"/>
    <w:rsid w:val="00A34005"/>
    <w:rsid w:val="00A452CA"/>
    <w:rsid w:val="00A46853"/>
    <w:rsid w:val="00A51D4D"/>
    <w:rsid w:val="00A5234D"/>
    <w:rsid w:val="00A704B5"/>
    <w:rsid w:val="00A74E84"/>
    <w:rsid w:val="00A76712"/>
    <w:rsid w:val="00A76A1A"/>
    <w:rsid w:val="00A935EC"/>
    <w:rsid w:val="00A96382"/>
    <w:rsid w:val="00AB56C3"/>
    <w:rsid w:val="00AB5EDC"/>
    <w:rsid w:val="00AB6482"/>
    <w:rsid w:val="00AC1850"/>
    <w:rsid w:val="00AC5DCA"/>
    <w:rsid w:val="00AD3049"/>
    <w:rsid w:val="00AE7EBE"/>
    <w:rsid w:val="00AF126E"/>
    <w:rsid w:val="00AF7DAC"/>
    <w:rsid w:val="00B0125E"/>
    <w:rsid w:val="00B062BB"/>
    <w:rsid w:val="00B10D0E"/>
    <w:rsid w:val="00B16B13"/>
    <w:rsid w:val="00B27306"/>
    <w:rsid w:val="00B46078"/>
    <w:rsid w:val="00B47C23"/>
    <w:rsid w:val="00B528A9"/>
    <w:rsid w:val="00B52DF6"/>
    <w:rsid w:val="00B609A0"/>
    <w:rsid w:val="00B61A41"/>
    <w:rsid w:val="00B638A1"/>
    <w:rsid w:val="00B65AB0"/>
    <w:rsid w:val="00B70945"/>
    <w:rsid w:val="00B72A75"/>
    <w:rsid w:val="00B75EFC"/>
    <w:rsid w:val="00B7679E"/>
    <w:rsid w:val="00B8019D"/>
    <w:rsid w:val="00B81C0B"/>
    <w:rsid w:val="00B83C54"/>
    <w:rsid w:val="00B86814"/>
    <w:rsid w:val="00B87464"/>
    <w:rsid w:val="00BA017A"/>
    <w:rsid w:val="00BA55A6"/>
    <w:rsid w:val="00BA676D"/>
    <w:rsid w:val="00BB6550"/>
    <w:rsid w:val="00BC23C5"/>
    <w:rsid w:val="00BD1082"/>
    <w:rsid w:val="00BD3834"/>
    <w:rsid w:val="00BD5686"/>
    <w:rsid w:val="00BD7ADE"/>
    <w:rsid w:val="00BE0396"/>
    <w:rsid w:val="00BE1007"/>
    <w:rsid w:val="00BE1DA6"/>
    <w:rsid w:val="00BE2F8C"/>
    <w:rsid w:val="00BE3C68"/>
    <w:rsid w:val="00BE549B"/>
    <w:rsid w:val="00BE75E3"/>
    <w:rsid w:val="00C0194A"/>
    <w:rsid w:val="00C053A3"/>
    <w:rsid w:val="00C066B0"/>
    <w:rsid w:val="00C106AA"/>
    <w:rsid w:val="00C11714"/>
    <w:rsid w:val="00C161FD"/>
    <w:rsid w:val="00C17148"/>
    <w:rsid w:val="00C26B2B"/>
    <w:rsid w:val="00C2703D"/>
    <w:rsid w:val="00C34CAF"/>
    <w:rsid w:val="00C43600"/>
    <w:rsid w:val="00C45BD8"/>
    <w:rsid w:val="00C47DA9"/>
    <w:rsid w:val="00C61F37"/>
    <w:rsid w:val="00C6354C"/>
    <w:rsid w:val="00C7401D"/>
    <w:rsid w:val="00C751C7"/>
    <w:rsid w:val="00C77BB5"/>
    <w:rsid w:val="00C81F1E"/>
    <w:rsid w:val="00C82B4B"/>
    <w:rsid w:val="00C842E2"/>
    <w:rsid w:val="00C85E72"/>
    <w:rsid w:val="00C92CD3"/>
    <w:rsid w:val="00C9627E"/>
    <w:rsid w:val="00CA3630"/>
    <w:rsid w:val="00CC2042"/>
    <w:rsid w:val="00CC739D"/>
    <w:rsid w:val="00CE0F09"/>
    <w:rsid w:val="00CE1E93"/>
    <w:rsid w:val="00CE24AB"/>
    <w:rsid w:val="00CE3502"/>
    <w:rsid w:val="00CE5B98"/>
    <w:rsid w:val="00D07CD6"/>
    <w:rsid w:val="00D1340B"/>
    <w:rsid w:val="00D16F67"/>
    <w:rsid w:val="00D22D6C"/>
    <w:rsid w:val="00D23B53"/>
    <w:rsid w:val="00D33251"/>
    <w:rsid w:val="00D3672F"/>
    <w:rsid w:val="00D4203D"/>
    <w:rsid w:val="00D438E2"/>
    <w:rsid w:val="00D465B9"/>
    <w:rsid w:val="00D472CB"/>
    <w:rsid w:val="00D504DF"/>
    <w:rsid w:val="00D54358"/>
    <w:rsid w:val="00D67AE4"/>
    <w:rsid w:val="00D70025"/>
    <w:rsid w:val="00D7167F"/>
    <w:rsid w:val="00D71BD3"/>
    <w:rsid w:val="00D72DFC"/>
    <w:rsid w:val="00D83691"/>
    <w:rsid w:val="00D859E8"/>
    <w:rsid w:val="00D8608B"/>
    <w:rsid w:val="00D87311"/>
    <w:rsid w:val="00DA23CA"/>
    <w:rsid w:val="00DA5DC7"/>
    <w:rsid w:val="00DB66D5"/>
    <w:rsid w:val="00DC704F"/>
    <w:rsid w:val="00DD5A17"/>
    <w:rsid w:val="00DD6173"/>
    <w:rsid w:val="00DE6C5F"/>
    <w:rsid w:val="00DF2861"/>
    <w:rsid w:val="00E05AA6"/>
    <w:rsid w:val="00E244E7"/>
    <w:rsid w:val="00E4618D"/>
    <w:rsid w:val="00E5153C"/>
    <w:rsid w:val="00E5488E"/>
    <w:rsid w:val="00E60C30"/>
    <w:rsid w:val="00E64319"/>
    <w:rsid w:val="00E64F56"/>
    <w:rsid w:val="00E7050E"/>
    <w:rsid w:val="00E73C53"/>
    <w:rsid w:val="00E75ED1"/>
    <w:rsid w:val="00E767F9"/>
    <w:rsid w:val="00E81711"/>
    <w:rsid w:val="00E81B44"/>
    <w:rsid w:val="00E8410A"/>
    <w:rsid w:val="00E860C0"/>
    <w:rsid w:val="00E9064A"/>
    <w:rsid w:val="00E9208B"/>
    <w:rsid w:val="00E94DD7"/>
    <w:rsid w:val="00E96928"/>
    <w:rsid w:val="00EA3C7A"/>
    <w:rsid w:val="00EA625F"/>
    <w:rsid w:val="00EB1134"/>
    <w:rsid w:val="00EB2DA3"/>
    <w:rsid w:val="00EB47B1"/>
    <w:rsid w:val="00EB6EDC"/>
    <w:rsid w:val="00ED20D1"/>
    <w:rsid w:val="00ED40B6"/>
    <w:rsid w:val="00EE7394"/>
    <w:rsid w:val="00EF1001"/>
    <w:rsid w:val="00EF2E7C"/>
    <w:rsid w:val="00EF4530"/>
    <w:rsid w:val="00EF66C6"/>
    <w:rsid w:val="00F009AA"/>
    <w:rsid w:val="00F11FED"/>
    <w:rsid w:val="00F130F7"/>
    <w:rsid w:val="00F160CB"/>
    <w:rsid w:val="00F27C11"/>
    <w:rsid w:val="00F35091"/>
    <w:rsid w:val="00F355A9"/>
    <w:rsid w:val="00F44913"/>
    <w:rsid w:val="00F4683F"/>
    <w:rsid w:val="00F50CA3"/>
    <w:rsid w:val="00F556AF"/>
    <w:rsid w:val="00F56101"/>
    <w:rsid w:val="00F64EAE"/>
    <w:rsid w:val="00F66090"/>
    <w:rsid w:val="00F66E3B"/>
    <w:rsid w:val="00F90530"/>
    <w:rsid w:val="00F91265"/>
    <w:rsid w:val="00F921D9"/>
    <w:rsid w:val="00F9379F"/>
    <w:rsid w:val="00F96619"/>
    <w:rsid w:val="00F96C0B"/>
    <w:rsid w:val="00FA19BF"/>
    <w:rsid w:val="00FB046F"/>
    <w:rsid w:val="00FB172B"/>
    <w:rsid w:val="00FB5F29"/>
    <w:rsid w:val="00FC664F"/>
    <w:rsid w:val="00FD3ADD"/>
    <w:rsid w:val="00FD5A9D"/>
    <w:rsid w:val="00FE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2227761"/>
  <w15:docId w15:val="{165A1DAF-7AE6-4931-8AA4-57B4A0E4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625F"/>
    <w:pPr>
      <w:jc w:val="both"/>
    </w:pPr>
    <w:rPr>
      <w:rFonts w:ascii="Arial" w:hAnsi="Arial"/>
      <w:spacing w:val="-5"/>
      <w:lang w:eastAsia="en-US"/>
    </w:rPr>
  </w:style>
  <w:style w:type="paragraph" w:styleId="Titre1">
    <w:name w:val="heading 1"/>
    <w:basedOn w:val="TitreBase"/>
    <w:next w:val="Corpsdetexte"/>
    <w:qFormat/>
    <w:rsid w:val="00EA625F"/>
    <w:pPr>
      <w:spacing w:after="220"/>
      <w:jc w:val="left"/>
      <w:outlineLvl w:val="0"/>
    </w:pPr>
  </w:style>
  <w:style w:type="paragraph" w:styleId="Titre2">
    <w:name w:val="heading 2"/>
    <w:basedOn w:val="TitreBase"/>
    <w:next w:val="Corpsdetexte"/>
    <w:qFormat/>
    <w:rsid w:val="00EA625F"/>
    <w:pPr>
      <w:jc w:val="left"/>
      <w:outlineLvl w:val="1"/>
    </w:pPr>
    <w:rPr>
      <w:sz w:val="18"/>
    </w:rPr>
  </w:style>
  <w:style w:type="paragraph" w:styleId="Titre3">
    <w:name w:val="heading 3"/>
    <w:basedOn w:val="TitreBase"/>
    <w:next w:val="Corpsdetexte"/>
    <w:qFormat/>
    <w:rsid w:val="00EA625F"/>
    <w:pPr>
      <w:spacing w:after="220"/>
      <w:jc w:val="left"/>
      <w:outlineLvl w:val="2"/>
    </w:pPr>
    <w:rPr>
      <w:rFonts w:ascii="Arial" w:hAnsi="Arial"/>
      <w:sz w:val="22"/>
    </w:rPr>
  </w:style>
  <w:style w:type="paragraph" w:styleId="Titre4">
    <w:name w:val="heading 4"/>
    <w:basedOn w:val="TitreBase"/>
    <w:next w:val="Corpsdetexte"/>
    <w:qFormat/>
    <w:rsid w:val="00EA625F"/>
    <w:pPr>
      <w:ind w:left="360"/>
      <w:outlineLvl w:val="3"/>
    </w:pPr>
    <w:rPr>
      <w:spacing w:val="-5"/>
      <w:sz w:val="18"/>
    </w:rPr>
  </w:style>
  <w:style w:type="paragraph" w:styleId="Titre5">
    <w:name w:val="heading 5"/>
    <w:basedOn w:val="TitreBase"/>
    <w:next w:val="Corpsdetexte"/>
    <w:qFormat/>
    <w:rsid w:val="00EA625F"/>
    <w:pPr>
      <w:ind w:left="720"/>
      <w:outlineLvl w:val="4"/>
    </w:pPr>
    <w:rPr>
      <w:spacing w:val="-5"/>
      <w:sz w:val="18"/>
    </w:rPr>
  </w:style>
  <w:style w:type="paragraph" w:styleId="Titre6">
    <w:name w:val="heading 6"/>
    <w:basedOn w:val="TitreBase"/>
    <w:next w:val="Corpsdetexte"/>
    <w:qFormat/>
    <w:rsid w:val="00EA625F"/>
    <w:pPr>
      <w:ind w:left="1080"/>
      <w:outlineLvl w:val="5"/>
    </w:pPr>
    <w:rPr>
      <w:spacing w:val="-5"/>
      <w:sz w:val="18"/>
    </w:rPr>
  </w:style>
  <w:style w:type="paragraph" w:styleId="Titre7">
    <w:name w:val="heading 7"/>
    <w:basedOn w:val="Normal"/>
    <w:next w:val="Normal"/>
    <w:qFormat/>
    <w:rsid w:val="00EA625F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EA625F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EA625F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attention">
    <w:name w:val="À l'attention"/>
    <w:basedOn w:val="Normal"/>
    <w:next w:val="Salutations"/>
    <w:rsid w:val="00EA625F"/>
    <w:pPr>
      <w:spacing w:before="220" w:after="220" w:line="220" w:lineRule="atLeast"/>
    </w:pPr>
  </w:style>
  <w:style w:type="paragraph" w:styleId="Salutations">
    <w:name w:val="Salutation"/>
    <w:basedOn w:val="Normal"/>
    <w:next w:val="Lignedobjet"/>
    <w:rsid w:val="00EA625F"/>
    <w:pPr>
      <w:spacing w:before="220" w:after="220" w:line="220" w:lineRule="atLeast"/>
      <w:jc w:val="left"/>
    </w:pPr>
  </w:style>
  <w:style w:type="paragraph" w:styleId="Corpsdetexte">
    <w:name w:val="Body Text"/>
    <w:basedOn w:val="Normal"/>
    <w:rsid w:val="00EA625F"/>
    <w:pPr>
      <w:spacing w:after="220" w:line="220" w:lineRule="atLeast"/>
    </w:pPr>
  </w:style>
  <w:style w:type="paragraph" w:customStyle="1" w:styleId="Listeencopie">
    <w:name w:val="Liste en copie"/>
    <w:basedOn w:val="Normal"/>
    <w:rsid w:val="00EA625F"/>
    <w:pPr>
      <w:keepLines/>
      <w:spacing w:line="220" w:lineRule="atLeast"/>
      <w:ind w:left="360" w:hanging="360"/>
    </w:pPr>
  </w:style>
  <w:style w:type="paragraph" w:styleId="Formuledepolitesse">
    <w:name w:val="Closing"/>
    <w:basedOn w:val="Normal"/>
    <w:next w:val="Signature"/>
    <w:rsid w:val="00EA625F"/>
    <w:pPr>
      <w:keepNext/>
      <w:spacing w:after="60" w:line="220" w:lineRule="atLeast"/>
    </w:pPr>
  </w:style>
  <w:style w:type="paragraph" w:styleId="Signature">
    <w:name w:val="Signature"/>
    <w:basedOn w:val="Normal"/>
    <w:next w:val="Fonction"/>
    <w:rsid w:val="00EA625F"/>
    <w:pPr>
      <w:keepNext/>
      <w:spacing w:before="880" w:line="220" w:lineRule="atLeast"/>
      <w:jc w:val="left"/>
    </w:pPr>
  </w:style>
  <w:style w:type="paragraph" w:customStyle="1" w:styleId="Nomdesocit">
    <w:name w:val="Nom de société"/>
    <w:basedOn w:val="Normal"/>
    <w:rsid w:val="00EA625F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Nomdudestinataire"/>
    <w:rsid w:val="00EA625F"/>
    <w:pPr>
      <w:spacing w:after="220" w:line="220" w:lineRule="atLeast"/>
    </w:pPr>
  </w:style>
  <w:style w:type="character" w:styleId="Accentuation">
    <w:name w:val="Emphasis"/>
    <w:qFormat/>
    <w:rsid w:val="00EA625F"/>
    <w:rPr>
      <w:rFonts w:ascii="Arial Black" w:hAnsi="Arial Black"/>
      <w:sz w:val="18"/>
    </w:rPr>
  </w:style>
  <w:style w:type="paragraph" w:customStyle="1" w:styleId="Picejointe">
    <w:name w:val="Pièce jointe"/>
    <w:basedOn w:val="Normal"/>
    <w:next w:val="Listeencopie"/>
    <w:rsid w:val="00EA625F"/>
    <w:pPr>
      <w:keepNext/>
      <w:keepLines/>
      <w:spacing w:after="220" w:line="220" w:lineRule="atLeast"/>
    </w:pPr>
  </w:style>
  <w:style w:type="paragraph" w:customStyle="1" w:styleId="TitreBase">
    <w:name w:val="Titre (Base)"/>
    <w:basedOn w:val="Normal"/>
    <w:next w:val="Corpsdetexte"/>
    <w:rsid w:val="00EA625F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Adressedest">
    <w:name w:val="Adresse dest."/>
    <w:basedOn w:val="Normal"/>
    <w:rsid w:val="00EA625F"/>
    <w:pPr>
      <w:spacing w:line="220" w:lineRule="atLeast"/>
    </w:pPr>
  </w:style>
  <w:style w:type="paragraph" w:customStyle="1" w:styleId="Nomdudestinataire">
    <w:name w:val="Nom du destinataire"/>
    <w:basedOn w:val="Adressedest"/>
    <w:next w:val="Adressedest"/>
    <w:rsid w:val="00EA625F"/>
    <w:pPr>
      <w:spacing w:before="220"/>
    </w:pPr>
  </w:style>
  <w:style w:type="paragraph" w:customStyle="1" w:styleId="Critresdediffusion">
    <w:name w:val="Critères de diffusion"/>
    <w:basedOn w:val="Normal"/>
    <w:next w:val="Nomdudestinataire"/>
    <w:rsid w:val="00EA625F"/>
    <w:pPr>
      <w:spacing w:after="220" w:line="220" w:lineRule="atLeast"/>
    </w:pPr>
    <w:rPr>
      <w:caps/>
    </w:rPr>
  </w:style>
  <w:style w:type="paragraph" w:customStyle="1" w:styleId="Initialesrfrence">
    <w:name w:val="Initiales (référence)"/>
    <w:basedOn w:val="Normal"/>
    <w:next w:val="Picejointe"/>
    <w:rsid w:val="00EA625F"/>
    <w:pPr>
      <w:keepNext/>
      <w:keepLines/>
      <w:spacing w:before="220" w:line="220" w:lineRule="atLeast"/>
    </w:pPr>
  </w:style>
  <w:style w:type="paragraph" w:customStyle="1" w:styleId="Lignederfrence">
    <w:name w:val="Ligne de référence"/>
    <w:basedOn w:val="Normal"/>
    <w:next w:val="Critresdediffusion"/>
    <w:rsid w:val="00EA625F"/>
    <w:pPr>
      <w:spacing w:after="220" w:line="220" w:lineRule="atLeast"/>
      <w:jc w:val="left"/>
    </w:pPr>
  </w:style>
  <w:style w:type="paragraph" w:customStyle="1" w:styleId="Adressedelexpditeur">
    <w:name w:val="Adresse de l'expéditeur"/>
    <w:basedOn w:val="Normal"/>
    <w:rsid w:val="00EA625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ocit">
    <w:name w:val="Société"/>
    <w:basedOn w:val="Signature"/>
    <w:next w:val="Initialesrfrence"/>
    <w:rsid w:val="00EA625F"/>
    <w:pPr>
      <w:spacing w:before="0"/>
    </w:pPr>
  </w:style>
  <w:style w:type="paragraph" w:customStyle="1" w:styleId="Fonction">
    <w:name w:val="Fonction"/>
    <w:basedOn w:val="Signature"/>
    <w:next w:val="Socit"/>
    <w:rsid w:val="00EA625F"/>
    <w:pPr>
      <w:spacing w:before="0"/>
    </w:pPr>
  </w:style>
  <w:style w:type="character" w:customStyle="1" w:styleId="Slogan">
    <w:name w:val="Slogan"/>
    <w:basedOn w:val="Policepardfaut"/>
    <w:rsid w:val="00EA625F"/>
    <w:rPr>
      <w:rFonts w:ascii="Arial Black" w:hAnsi="Arial Black"/>
      <w:sz w:val="18"/>
    </w:rPr>
  </w:style>
  <w:style w:type="paragraph" w:customStyle="1" w:styleId="Lignedobjet">
    <w:name w:val="Ligne d'objet"/>
    <w:basedOn w:val="Normal"/>
    <w:next w:val="Corpsdetexte"/>
    <w:rsid w:val="00EA625F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En-tte">
    <w:name w:val="header"/>
    <w:basedOn w:val="Normal"/>
    <w:rsid w:val="00EA625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EA625F"/>
    <w:pPr>
      <w:tabs>
        <w:tab w:val="center" w:pos="4320"/>
        <w:tab w:val="right" w:pos="8640"/>
      </w:tabs>
    </w:pPr>
  </w:style>
  <w:style w:type="paragraph" w:styleId="Liste">
    <w:name w:val="List"/>
    <w:basedOn w:val="Corpsdetexte"/>
    <w:rsid w:val="00EA625F"/>
    <w:pPr>
      <w:ind w:left="360" w:hanging="360"/>
    </w:pPr>
  </w:style>
  <w:style w:type="paragraph" w:styleId="Listepuces">
    <w:name w:val="List Bullet"/>
    <w:basedOn w:val="Liste"/>
    <w:autoRedefine/>
    <w:rsid w:val="00EA625F"/>
    <w:pPr>
      <w:numPr>
        <w:numId w:val="3"/>
      </w:numPr>
    </w:pPr>
  </w:style>
  <w:style w:type="paragraph" w:styleId="Listenumros">
    <w:name w:val="List Number"/>
    <w:basedOn w:val="Corpsdetexte"/>
    <w:rsid w:val="00EA625F"/>
    <w:pPr>
      <w:numPr>
        <w:numId w:val="4"/>
      </w:numPr>
    </w:pPr>
  </w:style>
  <w:style w:type="character" w:styleId="AcronymeHTML">
    <w:name w:val="HTML Acronym"/>
    <w:basedOn w:val="Policepardfaut"/>
    <w:rsid w:val="00EA625F"/>
  </w:style>
  <w:style w:type="paragraph" w:styleId="Adressedestinataire">
    <w:name w:val="envelope address"/>
    <w:basedOn w:val="Normal"/>
    <w:rsid w:val="00EA625F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Adresseexpditeur">
    <w:name w:val="envelope return"/>
    <w:basedOn w:val="Normal"/>
    <w:rsid w:val="00EA625F"/>
    <w:rPr>
      <w:rFonts w:cs="Arial"/>
    </w:rPr>
  </w:style>
  <w:style w:type="paragraph" w:styleId="AdresseHTML">
    <w:name w:val="HTML Address"/>
    <w:basedOn w:val="Normal"/>
    <w:rsid w:val="00EA625F"/>
    <w:rPr>
      <w:i/>
      <w:iCs/>
    </w:rPr>
  </w:style>
  <w:style w:type="character" w:styleId="Appeldenotedefin">
    <w:name w:val="endnote reference"/>
    <w:basedOn w:val="Policepardfaut"/>
    <w:semiHidden/>
    <w:rsid w:val="00EA625F"/>
    <w:rPr>
      <w:vertAlign w:val="superscript"/>
    </w:rPr>
  </w:style>
  <w:style w:type="character" w:styleId="Appelnotedebasdep">
    <w:name w:val="footnote reference"/>
    <w:basedOn w:val="Policepardfaut"/>
    <w:semiHidden/>
    <w:rsid w:val="00EA625F"/>
    <w:rPr>
      <w:vertAlign w:val="superscript"/>
    </w:rPr>
  </w:style>
  <w:style w:type="character" w:styleId="CitationHTML">
    <w:name w:val="HTML Cite"/>
    <w:basedOn w:val="Policepardfaut"/>
    <w:rsid w:val="00EA625F"/>
    <w:rPr>
      <w:i/>
      <w:iCs/>
    </w:rPr>
  </w:style>
  <w:style w:type="character" w:styleId="ClavierHTML">
    <w:name w:val="HTML Keyboard"/>
    <w:basedOn w:val="Policepardfaut"/>
    <w:rsid w:val="00EA625F"/>
    <w:rPr>
      <w:rFonts w:ascii="Courier New" w:hAnsi="Courier New"/>
      <w:sz w:val="20"/>
      <w:szCs w:val="20"/>
    </w:rPr>
  </w:style>
  <w:style w:type="character" w:styleId="CodeHTML">
    <w:name w:val="HTML Code"/>
    <w:basedOn w:val="Policepardfaut"/>
    <w:rsid w:val="00EA625F"/>
    <w:rPr>
      <w:rFonts w:ascii="Courier New" w:hAnsi="Courier New"/>
      <w:sz w:val="20"/>
      <w:szCs w:val="20"/>
    </w:rPr>
  </w:style>
  <w:style w:type="paragraph" w:styleId="Commentaire">
    <w:name w:val="annotation text"/>
    <w:basedOn w:val="Normal"/>
    <w:semiHidden/>
    <w:rsid w:val="00EA625F"/>
  </w:style>
  <w:style w:type="paragraph" w:styleId="Corpsdetexte2">
    <w:name w:val="Body Text 2"/>
    <w:basedOn w:val="Normal"/>
    <w:rsid w:val="00EA625F"/>
    <w:pPr>
      <w:spacing w:after="120" w:line="480" w:lineRule="auto"/>
    </w:pPr>
  </w:style>
  <w:style w:type="paragraph" w:styleId="Corpsdetexte3">
    <w:name w:val="Body Text 3"/>
    <w:basedOn w:val="Normal"/>
    <w:rsid w:val="00EA625F"/>
    <w:pPr>
      <w:spacing w:after="120"/>
    </w:pPr>
    <w:rPr>
      <w:sz w:val="16"/>
      <w:szCs w:val="16"/>
    </w:rPr>
  </w:style>
  <w:style w:type="character" w:styleId="DfinitionHTML">
    <w:name w:val="HTML Definition"/>
    <w:basedOn w:val="Policepardfaut"/>
    <w:rsid w:val="00EA625F"/>
    <w:rPr>
      <w:i/>
      <w:iCs/>
    </w:rPr>
  </w:style>
  <w:style w:type="character" w:styleId="lev">
    <w:name w:val="Strong"/>
    <w:basedOn w:val="Policepardfaut"/>
    <w:qFormat/>
    <w:rsid w:val="00EA625F"/>
    <w:rPr>
      <w:b/>
      <w:bCs/>
    </w:rPr>
  </w:style>
  <w:style w:type="paragraph" w:styleId="En-ttedemessage">
    <w:name w:val="Message Header"/>
    <w:basedOn w:val="Normal"/>
    <w:rsid w:val="00EA62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ExempleHTML">
    <w:name w:val="HTML Sample"/>
    <w:basedOn w:val="Policepardfaut"/>
    <w:rsid w:val="00EA625F"/>
    <w:rPr>
      <w:rFonts w:ascii="Courier New" w:hAnsi="Courier New"/>
    </w:rPr>
  </w:style>
  <w:style w:type="paragraph" w:styleId="Explorateurdedocuments">
    <w:name w:val="Document Map"/>
    <w:basedOn w:val="Normal"/>
    <w:semiHidden/>
    <w:rsid w:val="00EA625F"/>
    <w:pPr>
      <w:shd w:val="clear" w:color="auto" w:fill="000080"/>
    </w:pPr>
    <w:rPr>
      <w:rFonts w:ascii="Tahoma" w:hAnsi="Tahoma" w:cs="Tahoma"/>
    </w:rPr>
  </w:style>
  <w:style w:type="paragraph" w:styleId="Index1">
    <w:name w:val="index 1"/>
    <w:basedOn w:val="Normal"/>
    <w:next w:val="Normal"/>
    <w:autoRedefine/>
    <w:semiHidden/>
    <w:rsid w:val="00EA625F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EA625F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EA625F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EA625F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EA625F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EA625F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EA625F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EA625F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EA625F"/>
    <w:pPr>
      <w:ind w:left="1800" w:hanging="200"/>
    </w:pPr>
  </w:style>
  <w:style w:type="paragraph" w:styleId="Lgende">
    <w:name w:val="caption"/>
    <w:basedOn w:val="Normal"/>
    <w:next w:val="Normal"/>
    <w:qFormat/>
    <w:rsid w:val="00EA625F"/>
    <w:pPr>
      <w:spacing w:before="120" w:after="120"/>
    </w:pPr>
    <w:rPr>
      <w:b/>
      <w:bCs/>
    </w:rPr>
  </w:style>
  <w:style w:type="character" w:styleId="Lienhypertexte">
    <w:name w:val="Hyperlink"/>
    <w:basedOn w:val="Policepardfaut"/>
    <w:rsid w:val="00EA625F"/>
    <w:rPr>
      <w:color w:val="0000FF"/>
      <w:u w:val="single"/>
    </w:rPr>
  </w:style>
  <w:style w:type="character" w:styleId="Lienhypertextesuivivisit">
    <w:name w:val="FollowedHyperlink"/>
    <w:basedOn w:val="Policepardfaut"/>
    <w:rsid w:val="00EA625F"/>
    <w:rPr>
      <w:color w:val="800080"/>
      <w:u w:val="single"/>
    </w:rPr>
  </w:style>
  <w:style w:type="paragraph" w:styleId="Liste2">
    <w:name w:val="List 2"/>
    <w:basedOn w:val="Normal"/>
    <w:rsid w:val="00EA625F"/>
    <w:pPr>
      <w:ind w:left="566" w:hanging="283"/>
    </w:pPr>
  </w:style>
  <w:style w:type="paragraph" w:styleId="Liste3">
    <w:name w:val="List 3"/>
    <w:basedOn w:val="Normal"/>
    <w:rsid w:val="00EA625F"/>
    <w:pPr>
      <w:ind w:left="849" w:hanging="283"/>
    </w:pPr>
  </w:style>
  <w:style w:type="paragraph" w:styleId="Liste4">
    <w:name w:val="List 4"/>
    <w:basedOn w:val="Normal"/>
    <w:rsid w:val="00EA625F"/>
    <w:pPr>
      <w:ind w:left="1132" w:hanging="283"/>
    </w:pPr>
  </w:style>
  <w:style w:type="paragraph" w:styleId="Liste5">
    <w:name w:val="List 5"/>
    <w:basedOn w:val="Normal"/>
    <w:rsid w:val="00EA625F"/>
    <w:pPr>
      <w:ind w:left="1415" w:hanging="283"/>
    </w:pPr>
  </w:style>
  <w:style w:type="paragraph" w:styleId="Listenumros2">
    <w:name w:val="List Number 2"/>
    <w:basedOn w:val="Normal"/>
    <w:rsid w:val="00EA625F"/>
    <w:pPr>
      <w:numPr>
        <w:numId w:val="5"/>
      </w:numPr>
    </w:pPr>
  </w:style>
  <w:style w:type="paragraph" w:styleId="Listenumros3">
    <w:name w:val="List Number 3"/>
    <w:basedOn w:val="Normal"/>
    <w:rsid w:val="00EA625F"/>
    <w:pPr>
      <w:numPr>
        <w:numId w:val="6"/>
      </w:numPr>
    </w:pPr>
  </w:style>
  <w:style w:type="paragraph" w:styleId="Listenumros4">
    <w:name w:val="List Number 4"/>
    <w:basedOn w:val="Normal"/>
    <w:rsid w:val="00EA625F"/>
    <w:pPr>
      <w:numPr>
        <w:numId w:val="7"/>
      </w:numPr>
    </w:pPr>
  </w:style>
  <w:style w:type="paragraph" w:styleId="Listenumros5">
    <w:name w:val="List Number 5"/>
    <w:basedOn w:val="Normal"/>
    <w:rsid w:val="00EA625F"/>
    <w:pPr>
      <w:numPr>
        <w:numId w:val="8"/>
      </w:numPr>
    </w:pPr>
  </w:style>
  <w:style w:type="paragraph" w:styleId="Listepuces2">
    <w:name w:val="List Bullet 2"/>
    <w:basedOn w:val="Normal"/>
    <w:autoRedefine/>
    <w:rsid w:val="00EA625F"/>
    <w:pPr>
      <w:numPr>
        <w:numId w:val="9"/>
      </w:numPr>
    </w:pPr>
  </w:style>
  <w:style w:type="paragraph" w:styleId="Listepuces3">
    <w:name w:val="List Bullet 3"/>
    <w:basedOn w:val="Normal"/>
    <w:autoRedefine/>
    <w:rsid w:val="00EA625F"/>
    <w:pPr>
      <w:numPr>
        <w:numId w:val="10"/>
      </w:numPr>
    </w:pPr>
  </w:style>
  <w:style w:type="paragraph" w:styleId="Listepuces4">
    <w:name w:val="List Bullet 4"/>
    <w:basedOn w:val="Normal"/>
    <w:autoRedefine/>
    <w:rsid w:val="00EA625F"/>
    <w:pPr>
      <w:numPr>
        <w:numId w:val="11"/>
      </w:numPr>
    </w:pPr>
  </w:style>
  <w:style w:type="paragraph" w:styleId="Listepuces5">
    <w:name w:val="List Bullet 5"/>
    <w:basedOn w:val="Normal"/>
    <w:autoRedefine/>
    <w:rsid w:val="00EA625F"/>
    <w:pPr>
      <w:numPr>
        <w:numId w:val="12"/>
      </w:numPr>
    </w:pPr>
  </w:style>
  <w:style w:type="paragraph" w:styleId="Listecontinue">
    <w:name w:val="List Continue"/>
    <w:basedOn w:val="Normal"/>
    <w:rsid w:val="00EA625F"/>
    <w:pPr>
      <w:spacing w:after="120"/>
      <w:ind w:left="283"/>
    </w:pPr>
  </w:style>
  <w:style w:type="paragraph" w:styleId="Listecontinue2">
    <w:name w:val="List Continue 2"/>
    <w:basedOn w:val="Normal"/>
    <w:rsid w:val="00EA625F"/>
    <w:pPr>
      <w:spacing w:after="120"/>
      <w:ind w:left="566"/>
    </w:pPr>
  </w:style>
  <w:style w:type="paragraph" w:styleId="Listecontinue3">
    <w:name w:val="List Continue 3"/>
    <w:basedOn w:val="Normal"/>
    <w:rsid w:val="00EA625F"/>
    <w:pPr>
      <w:spacing w:after="120"/>
      <w:ind w:left="849"/>
    </w:pPr>
  </w:style>
  <w:style w:type="paragraph" w:styleId="Listecontinue4">
    <w:name w:val="List Continue 4"/>
    <w:basedOn w:val="Normal"/>
    <w:rsid w:val="00EA625F"/>
    <w:pPr>
      <w:spacing w:after="120"/>
      <w:ind w:left="1132"/>
    </w:pPr>
  </w:style>
  <w:style w:type="paragraph" w:styleId="Listecontinue5">
    <w:name w:val="List Continue 5"/>
    <w:basedOn w:val="Normal"/>
    <w:rsid w:val="00EA625F"/>
    <w:pPr>
      <w:spacing w:after="120"/>
      <w:ind w:left="1415"/>
    </w:pPr>
  </w:style>
  <w:style w:type="character" w:styleId="MachinecrireHTML">
    <w:name w:val="HTML Typewriter"/>
    <w:basedOn w:val="Policepardfaut"/>
    <w:rsid w:val="00EA625F"/>
    <w:rPr>
      <w:rFonts w:ascii="Courier New" w:hAnsi="Courier New"/>
      <w:sz w:val="20"/>
      <w:szCs w:val="20"/>
    </w:rPr>
  </w:style>
  <w:style w:type="character" w:styleId="Marquedecommentaire">
    <w:name w:val="annotation reference"/>
    <w:basedOn w:val="Policepardfaut"/>
    <w:semiHidden/>
    <w:rsid w:val="00EA625F"/>
    <w:rPr>
      <w:sz w:val="16"/>
      <w:szCs w:val="16"/>
    </w:rPr>
  </w:style>
  <w:style w:type="paragraph" w:styleId="NormalWeb">
    <w:name w:val="Normal (Web)"/>
    <w:basedOn w:val="Normal"/>
    <w:rsid w:val="00EA625F"/>
    <w:rPr>
      <w:rFonts w:ascii="Times New Roman" w:hAnsi="Times New Roman"/>
      <w:sz w:val="24"/>
      <w:szCs w:val="24"/>
    </w:rPr>
  </w:style>
  <w:style w:type="paragraph" w:styleId="Normalcentr">
    <w:name w:val="Block Text"/>
    <w:basedOn w:val="Normal"/>
    <w:rsid w:val="00EA625F"/>
    <w:pPr>
      <w:spacing w:after="120"/>
      <w:ind w:left="1440" w:right="1440"/>
    </w:pPr>
  </w:style>
  <w:style w:type="paragraph" w:styleId="Notedebasdepage">
    <w:name w:val="footnote text"/>
    <w:basedOn w:val="Normal"/>
    <w:semiHidden/>
    <w:rsid w:val="00EA625F"/>
  </w:style>
  <w:style w:type="paragraph" w:styleId="Notedefin">
    <w:name w:val="endnote text"/>
    <w:basedOn w:val="Normal"/>
    <w:semiHidden/>
    <w:rsid w:val="00EA625F"/>
  </w:style>
  <w:style w:type="character" w:styleId="Numrodeligne">
    <w:name w:val="line number"/>
    <w:basedOn w:val="Policepardfaut"/>
    <w:rsid w:val="00EA625F"/>
  </w:style>
  <w:style w:type="character" w:styleId="Numrodepage">
    <w:name w:val="page number"/>
    <w:basedOn w:val="Policepardfaut"/>
    <w:rsid w:val="00EA625F"/>
  </w:style>
  <w:style w:type="paragraph" w:styleId="PrformatHTML">
    <w:name w:val="HTML Preformatted"/>
    <w:basedOn w:val="Normal"/>
    <w:rsid w:val="00EA625F"/>
    <w:rPr>
      <w:rFonts w:ascii="Courier New" w:hAnsi="Courier New" w:cs="Courier New"/>
    </w:rPr>
  </w:style>
  <w:style w:type="paragraph" w:styleId="Retrait1religne">
    <w:name w:val="Body Text First Indent"/>
    <w:basedOn w:val="Corpsdetexte"/>
    <w:rsid w:val="00EA625F"/>
    <w:pPr>
      <w:spacing w:after="120" w:line="240" w:lineRule="auto"/>
      <w:ind w:firstLine="210"/>
    </w:pPr>
  </w:style>
  <w:style w:type="paragraph" w:styleId="Retraitcorpsdetexte">
    <w:name w:val="Body Text Indent"/>
    <w:basedOn w:val="Normal"/>
    <w:rsid w:val="00EA625F"/>
    <w:pPr>
      <w:spacing w:after="120"/>
      <w:ind w:left="283"/>
    </w:pPr>
  </w:style>
  <w:style w:type="paragraph" w:styleId="Retraitcorpsdetexte2">
    <w:name w:val="Body Text Indent 2"/>
    <w:basedOn w:val="Normal"/>
    <w:rsid w:val="00EA625F"/>
    <w:pPr>
      <w:spacing w:after="120" w:line="480" w:lineRule="auto"/>
      <w:ind w:left="283"/>
    </w:pPr>
  </w:style>
  <w:style w:type="paragraph" w:styleId="Retraitcorpsdetexte3">
    <w:name w:val="Body Text Indent 3"/>
    <w:basedOn w:val="Normal"/>
    <w:rsid w:val="00EA625F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rsid w:val="00EA625F"/>
    <w:pPr>
      <w:ind w:firstLine="210"/>
    </w:pPr>
  </w:style>
  <w:style w:type="paragraph" w:styleId="Retraitnormal">
    <w:name w:val="Normal Indent"/>
    <w:basedOn w:val="Normal"/>
    <w:rsid w:val="00EA625F"/>
    <w:pPr>
      <w:ind w:left="708"/>
    </w:pPr>
  </w:style>
  <w:style w:type="paragraph" w:styleId="Signaturelectronique">
    <w:name w:val="E-mail Signature"/>
    <w:basedOn w:val="Normal"/>
    <w:rsid w:val="00EA625F"/>
  </w:style>
  <w:style w:type="paragraph" w:styleId="Sous-titre">
    <w:name w:val="Subtitle"/>
    <w:basedOn w:val="Normal"/>
    <w:qFormat/>
    <w:rsid w:val="00EA625F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desillustrations">
    <w:name w:val="table of figures"/>
    <w:basedOn w:val="Normal"/>
    <w:next w:val="Normal"/>
    <w:semiHidden/>
    <w:rsid w:val="00EA625F"/>
    <w:pPr>
      <w:ind w:left="400" w:hanging="400"/>
    </w:pPr>
  </w:style>
  <w:style w:type="paragraph" w:styleId="Tabledesrfrencesjuridiques">
    <w:name w:val="table of authorities"/>
    <w:basedOn w:val="Normal"/>
    <w:next w:val="Normal"/>
    <w:semiHidden/>
    <w:rsid w:val="00EA625F"/>
    <w:pPr>
      <w:ind w:left="200" w:hanging="200"/>
    </w:pPr>
  </w:style>
  <w:style w:type="paragraph" w:styleId="Textebrut">
    <w:name w:val="Plain Text"/>
    <w:basedOn w:val="Normal"/>
    <w:rsid w:val="00EA625F"/>
    <w:rPr>
      <w:rFonts w:ascii="Courier New" w:hAnsi="Courier New" w:cs="Courier New"/>
    </w:rPr>
  </w:style>
  <w:style w:type="paragraph" w:styleId="Textedemacro">
    <w:name w:val="macro"/>
    <w:semiHidden/>
    <w:rsid w:val="00EA62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pacing w:val="-5"/>
      <w:lang w:val="fr-FR" w:eastAsia="en-US"/>
    </w:rPr>
  </w:style>
  <w:style w:type="paragraph" w:styleId="Titre">
    <w:name w:val="Title"/>
    <w:basedOn w:val="Normal"/>
    <w:qFormat/>
    <w:rsid w:val="00EA625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rsid w:val="00EA625F"/>
  </w:style>
  <w:style w:type="paragraph" w:styleId="Titreindex">
    <w:name w:val="index heading"/>
    <w:basedOn w:val="Normal"/>
    <w:next w:val="Index1"/>
    <w:semiHidden/>
    <w:rsid w:val="00EA625F"/>
    <w:rPr>
      <w:rFonts w:cs="Arial"/>
      <w:b/>
      <w:bCs/>
    </w:rPr>
  </w:style>
  <w:style w:type="paragraph" w:styleId="TitreTR">
    <w:name w:val="toa heading"/>
    <w:basedOn w:val="Normal"/>
    <w:next w:val="Normal"/>
    <w:semiHidden/>
    <w:rsid w:val="00EA625F"/>
    <w:pPr>
      <w:spacing w:before="120"/>
    </w:pPr>
    <w:rPr>
      <w:rFonts w:cs="Arial"/>
      <w:b/>
      <w:bCs/>
      <w:sz w:val="24"/>
      <w:szCs w:val="24"/>
    </w:rPr>
  </w:style>
  <w:style w:type="paragraph" w:styleId="TM1">
    <w:name w:val="toc 1"/>
    <w:basedOn w:val="Normal"/>
    <w:next w:val="Normal"/>
    <w:autoRedefine/>
    <w:semiHidden/>
    <w:rsid w:val="00EA625F"/>
  </w:style>
  <w:style w:type="paragraph" w:styleId="TM2">
    <w:name w:val="toc 2"/>
    <w:basedOn w:val="Normal"/>
    <w:next w:val="Normal"/>
    <w:autoRedefine/>
    <w:semiHidden/>
    <w:rsid w:val="00EA625F"/>
    <w:pPr>
      <w:ind w:left="200"/>
    </w:pPr>
  </w:style>
  <w:style w:type="paragraph" w:styleId="TM3">
    <w:name w:val="toc 3"/>
    <w:basedOn w:val="Normal"/>
    <w:next w:val="Normal"/>
    <w:autoRedefine/>
    <w:semiHidden/>
    <w:rsid w:val="00EA625F"/>
    <w:pPr>
      <w:ind w:left="400"/>
    </w:pPr>
  </w:style>
  <w:style w:type="paragraph" w:styleId="TM4">
    <w:name w:val="toc 4"/>
    <w:basedOn w:val="Normal"/>
    <w:next w:val="Normal"/>
    <w:autoRedefine/>
    <w:semiHidden/>
    <w:rsid w:val="00EA625F"/>
    <w:pPr>
      <w:ind w:left="600"/>
    </w:pPr>
  </w:style>
  <w:style w:type="paragraph" w:styleId="TM5">
    <w:name w:val="toc 5"/>
    <w:basedOn w:val="Normal"/>
    <w:next w:val="Normal"/>
    <w:autoRedefine/>
    <w:semiHidden/>
    <w:rsid w:val="00EA625F"/>
    <w:pPr>
      <w:ind w:left="800"/>
    </w:pPr>
  </w:style>
  <w:style w:type="paragraph" w:styleId="TM6">
    <w:name w:val="toc 6"/>
    <w:basedOn w:val="Normal"/>
    <w:next w:val="Normal"/>
    <w:autoRedefine/>
    <w:semiHidden/>
    <w:rsid w:val="00EA625F"/>
    <w:pPr>
      <w:ind w:left="1000"/>
    </w:pPr>
  </w:style>
  <w:style w:type="paragraph" w:styleId="TM7">
    <w:name w:val="toc 7"/>
    <w:basedOn w:val="Normal"/>
    <w:next w:val="Normal"/>
    <w:autoRedefine/>
    <w:semiHidden/>
    <w:rsid w:val="00EA625F"/>
    <w:pPr>
      <w:ind w:left="1200"/>
    </w:pPr>
  </w:style>
  <w:style w:type="paragraph" w:styleId="TM8">
    <w:name w:val="toc 8"/>
    <w:basedOn w:val="Normal"/>
    <w:next w:val="Normal"/>
    <w:autoRedefine/>
    <w:semiHidden/>
    <w:rsid w:val="00EA625F"/>
    <w:pPr>
      <w:ind w:left="1400"/>
    </w:pPr>
  </w:style>
  <w:style w:type="paragraph" w:styleId="TM9">
    <w:name w:val="toc 9"/>
    <w:basedOn w:val="Normal"/>
    <w:next w:val="Normal"/>
    <w:autoRedefine/>
    <w:semiHidden/>
    <w:rsid w:val="00EA625F"/>
    <w:pPr>
      <w:ind w:left="1600"/>
    </w:pPr>
  </w:style>
  <w:style w:type="character" w:styleId="VariableHTML">
    <w:name w:val="HTML Variable"/>
    <w:basedOn w:val="Policepardfaut"/>
    <w:rsid w:val="00EA625F"/>
    <w:rPr>
      <w:i/>
      <w:iCs/>
    </w:rPr>
  </w:style>
  <w:style w:type="table" w:styleId="Grilledutableau">
    <w:name w:val="Table Grid"/>
    <w:basedOn w:val="TableauNormal"/>
    <w:rsid w:val="00BE75E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6D06F9"/>
    <w:rPr>
      <w:rFonts w:ascii="Tahoma" w:hAnsi="Tahoma" w:cs="Tahoma"/>
      <w:sz w:val="16"/>
      <w:szCs w:val="16"/>
    </w:rPr>
  </w:style>
  <w:style w:type="table" w:styleId="Tableauliste4">
    <w:name w:val="Table List 4"/>
    <w:basedOn w:val="TableauNormal"/>
    <w:rsid w:val="0067635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Paragraphedeliste">
    <w:name w:val="List Paragraph"/>
    <w:basedOn w:val="Normal"/>
    <w:uiPriority w:val="34"/>
    <w:qFormat/>
    <w:rsid w:val="00B16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roline.Paulin@usherbrooke.ca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Professional%20Lette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FD83E5CD97A468C279000F170E90B" ma:contentTypeVersion="18" ma:contentTypeDescription="Crée un document." ma:contentTypeScope="" ma:versionID="35176e3eb6d8f10712b92df533ec1775">
  <xsd:schema xmlns:xsd="http://www.w3.org/2001/XMLSchema" xmlns:xs="http://www.w3.org/2001/XMLSchema" xmlns:p="http://schemas.microsoft.com/office/2006/metadata/properties" xmlns:ns2="da5a26b0-72d4-446a-b248-caa39edba3e6" xmlns:ns3="e6e8e3e4-fdb5-4d90-a3d2-0c407e11df0a" targetNamespace="http://schemas.microsoft.com/office/2006/metadata/properties" ma:root="true" ma:fieldsID="70807c2ad4d20ae996c36f4c33459fc3" ns2:_="" ns3:_="">
    <xsd:import namespace="da5a26b0-72d4-446a-b248-caa39edba3e6"/>
    <xsd:import namespace="e6e8e3e4-fdb5-4d90-a3d2-0c407e11d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a26b0-72d4-446a-b248-caa39edba3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d264a842-8adc-43f3-ad4e-91e5e271c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e8e3e4-fdb5-4d90-a3d2-0c407e11d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a37a311-d13e-484f-9330-91d83fbdfec5}" ma:internalName="TaxCatchAll" ma:showField="CatchAllData" ma:web="e6e8e3e4-fdb5-4d90-a3d2-0c407e11df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5a26b0-72d4-446a-b248-caa39edba3e6">
      <Terms xmlns="http://schemas.microsoft.com/office/infopath/2007/PartnerControls"/>
    </lcf76f155ced4ddcb4097134ff3c332f>
    <TaxCatchAll xmlns="e6e8e3e4-fdb5-4d90-a3d2-0c407e11df0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F5A7A-4C0A-4A1A-88A8-55B3CE03A8FF}"/>
</file>

<file path=customXml/itemProps2.xml><?xml version="1.0" encoding="utf-8"?>
<ds:datastoreItem xmlns:ds="http://schemas.openxmlformats.org/officeDocument/2006/customXml" ds:itemID="{FE18BF4F-334D-4ADD-8EBD-B689AC3DD8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C09908-8322-4BE4-9D97-FF562DA9A4BB}">
  <ds:schemaRefs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e6e8e3e4-fdb5-4d90-a3d2-0c407e11df0a"/>
    <ds:schemaRef ds:uri="da5a26b0-72d4-446a-b248-caa39edba3e6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E7112232-22E3-4ECD-AB87-B6EDA7215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Letter</Template>
  <TotalTime>0</TotalTime>
  <Pages>4</Pages>
  <Words>431</Words>
  <Characters>2601</Characters>
  <Application>Microsoft Office Word</Application>
  <DocSecurity>4</DocSecurity>
  <PresentationFormat/>
  <Lines>21</Lines>
  <Paragraphs>6</Paragraphs>
  <Slides>0</Slides>
  <Notes>0</Notes>
  <HiddenSlides>0</HiddenSlides>
  <MMClips>0</MMClip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PRINTED CIRCUIT FABRICATION SPECIFICATIONS</vt:lpstr>
      <vt:lpstr>PRINTED CIRCUIT FABRICATION SPECIFICATIONS</vt:lpstr>
    </vt:vector>
  </TitlesOfParts>
  <Manager/>
  <Company>Advanced Molecular Imaging</Company>
  <LinksUpToDate>false</LinksUpToDate>
  <CharactersWithSpaces>3026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PRINTED CIRCUIT FABRICATION SPECIFICATIONS</dc:title>
  <dc:subject>PCB-BKP-001-01</dc:subject>
  <dc:creator>Stéphane Fournier</dc:creator>
  <cp:keywords/>
  <dc:description/>
  <cp:lastModifiedBy>Réjean Fontaine</cp:lastModifiedBy>
  <cp:revision>2</cp:revision>
  <cp:lastPrinted>2011-11-24T14:55:00Z</cp:lastPrinted>
  <dcterms:created xsi:type="dcterms:W3CDTF">2021-02-24T18:17:00Z</dcterms:created>
  <dcterms:modified xsi:type="dcterms:W3CDTF">2021-02-24T18:17:00Z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1036</vt:i4>
  </property>
  <property fmtid="{D5CDD505-2E9C-101B-9397-08002B2CF9AE}" pid="3" name="Version">
    <vt:i4>2000062900</vt:i4>
  </property>
  <property fmtid="{D5CDD505-2E9C-101B-9397-08002B2CF9AE}" pid="4" name="ContentTypeId">
    <vt:lpwstr>0x0101006B9FD83E5CD97A468C279000F170E90B</vt:lpwstr>
  </property>
</Properties>
</file>